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414904541"/>
        <w:docPartObj>
          <w:docPartGallery w:val="Cover Pages"/>
          <w:docPartUnique/>
        </w:docPartObj>
      </w:sdtPr>
      <w:sdtEndPr/>
      <w:sdtContent>
        <w:p w:rsidR="00BC0C25" w:rsidRPr="00967F10" w:rsidRDefault="00BA3EB3">
          <w:pPr>
            <w:rPr>
              <w:noProof/>
            </w:rPr>
          </w:pPr>
          <w:r w:rsidRPr="00967F10">
            <w:rPr>
              <w:noProof/>
              <w:lang w:eastAsia="fr-FR"/>
            </w:rPr>
            <w:drawing>
              <wp:anchor distT="0" distB="0" distL="114300" distR="114300" simplePos="0" relativeHeight="251660288" behindDoc="1" locked="0" layoutInCell="1" allowOverlap="0" wp14:anchorId="482BF47F" wp14:editId="594F835A">
                <wp:simplePos x="0" y="0"/>
                <wp:positionH relativeFrom="margin">
                  <wp:posOffset>-817245</wp:posOffset>
                </wp:positionH>
                <wp:positionV relativeFrom="page">
                  <wp:posOffset>209550</wp:posOffset>
                </wp:positionV>
                <wp:extent cx="7373417" cy="45529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a:extLst>
                            <a:ext uri="{BEBA8EAE-BF5A-486C-A8C5-ECC9F3942E4B}">
                              <a14:imgProps xmlns:a14="http://schemas.microsoft.com/office/drawing/2010/main">
                                <a14:imgLayer r:embed="rId12">
                                  <a14:imgEffect>
                                    <a14:artisticPencilGrayscale trans="50000" pencilSize="0"/>
                                  </a14:imgEffect>
                                </a14:imgLayer>
                              </a14:imgProps>
                            </a:ext>
                            <a:ext uri="{28A0092B-C50C-407E-A947-70E740481C1C}">
                              <a14:useLocalDpi xmlns:a14="http://schemas.microsoft.com/office/drawing/2010/main" val="0"/>
                            </a:ext>
                          </a:extLst>
                        </a:blip>
                        <a:stretch>
                          <a:fillRect/>
                        </a:stretch>
                      </pic:blipFill>
                      <pic:spPr bwMode="auto">
                        <a:xfrm>
                          <a:off x="0" y="0"/>
                          <a:ext cx="7378575" cy="455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C25" w:rsidRPr="00967F10" w:rsidRDefault="00BC0C25">
          <w:pPr>
            <w:rPr>
              <w:noProof/>
            </w:rPr>
          </w:pPr>
        </w:p>
        <w:p w:rsidR="00E747A5" w:rsidRDefault="00EB1ADF">
          <w:pPr>
            <w:rPr>
              <w:noProof/>
            </w:rPr>
            <w:sectPr w:rsidR="00E747A5">
              <w:headerReference w:type="default" r:id="rId13"/>
              <w:headerReference w:type="first" r:id="rId14"/>
              <w:pgSz w:w="12240" w:h="15840" w:code="1"/>
              <w:pgMar w:top="2520" w:right="1512" w:bottom="1800" w:left="1512" w:header="1080" w:footer="720" w:gutter="0"/>
              <w:pgNumType w:start="0"/>
              <w:cols w:space="720"/>
              <w:titlePg/>
              <w:docGrid w:linePitch="360"/>
            </w:sectPr>
          </w:pPr>
          <w:r>
            <w:rPr>
              <w:noProof/>
              <w:lang w:eastAsia="fr-FR"/>
            </w:rPr>
            <w:drawing>
              <wp:anchor distT="0" distB="0" distL="114300" distR="114300" simplePos="0" relativeHeight="251664384" behindDoc="0" locked="0" layoutInCell="1" allowOverlap="1" wp14:anchorId="5A6EFE04" wp14:editId="6F13D5FD">
                <wp:simplePos x="0" y="0"/>
                <wp:positionH relativeFrom="margin">
                  <wp:posOffset>1135380</wp:posOffset>
                </wp:positionH>
                <wp:positionV relativeFrom="paragraph">
                  <wp:posOffset>3309620</wp:posOffset>
                </wp:positionV>
                <wp:extent cx="3706635" cy="1266825"/>
                <wp:effectExtent l="19050" t="19050" r="2730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ctFactory2.PNG"/>
                        <pic:cNvPicPr/>
                      </pic:nvPicPr>
                      <pic:blipFill>
                        <a:blip r:embed="rId15">
                          <a:extLst>
                            <a:ext uri="{28A0092B-C50C-407E-A947-70E740481C1C}">
                              <a14:useLocalDpi xmlns:a14="http://schemas.microsoft.com/office/drawing/2010/main" val="0"/>
                            </a:ext>
                          </a:extLst>
                        </a:blip>
                        <a:stretch>
                          <a:fillRect/>
                        </a:stretch>
                      </pic:blipFill>
                      <pic:spPr>
                        <a:xfrm>
                          <a:off x="0" y="0"/>
                          <a:ext cx="3706635" cy="1266825"/>
                        </a:xfrm>
                        <a:prstGeom prst="rect">
                          <a:avLst/>
                        </a:prstGeom>
                        <a:ln>
                          <a:solidFill>
                            <a:srgbClr val="AAE648"/>
                          </a:solidFill>
                        </a:ln>
                      </pic:spPr>
                    </pic:pic>
                  </a:graphicData>
                </a:graphic>
                <wp14:sizeRelH relativeFrom="margin">
                  <wp14:pctWidth>0</wp14:pctWidth>
                </wp14:sizeRelH>
                <wp14:sizeRelV relativeFrom="margin">
                  <wp14:pctHeight>0</wp14:pctHeight>
                </wp14:sizeRelV>
              </wp:anchor>
            </w:drawing>
          </w:r>
          <w:r w:rsidRPr="00967F10">
            <w:rPr>
              <w:noProof/>
              <w:lang w:eastAsia="fr-FR"/>
            </w:rPr>
            <mc:AlternateContent>
              <mc:Choice Requires="wps">
                <w:drawing>
                  <wp:anchor distT="0" distB="0" distL="114300" distR="114300" simplePos="0" relativeHeight="251665408" behindDoc="1" locked="0" layoutInCell="1" allowOverlap="1" wp14:anchorId="67053262" wp14:editId="4D6AD3F5">
                    <wp:simplePos x="0" y="0"/>
                    <wp:positionH relativeFrom="margin">
                      <wp:align>center</wp:align>
                    </wp:positionH>
                    <wp:positionV relativeFrom="paragraph">
                      <wp:posOffset>4347210</wp:posOffset>
                    </wp:positionV>
                    <wp:extent cx="6400800" cy="2363470"/>
                    <wp:effectExtent l="0" t="0" r="0" b="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363470"/>
                            </a:xfrm>
                            <a:prstGeom prst="rect">
                              <a:avLst/>
                            </a:prstGeom>
                            <a:noFill/>
                            <a:ln w="6350">
                              <a:noFill/>
                            </a:ln>
                            <a:effectLst/>
                          </wps:spPr>
                          <wps:txbx>
                            <w:txbxContent>
                              <w:p w:rsidR="00FC0B82" w:rsidRPr="008D1AB7" w:rsidRDefault="001F0DBC" w:rsidP="00BA3EB3">
                                <w:pPr>
                                  <w:pStyle w:val="Titre"/>
                                  <w:jc w:val="center"/>
                                  <w:rPr>
                                    <w:noProof/>
                                  </w:rPr>
                                </w:pPr>
                                <w:sdt>
                                  <w:sdtPr>
                                    <w:alias w:val="Titre"/>
                                    <w:tag w:val=""/>
                                    <w:id w:val="-1491941568"/>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C0B82" w:rsidRPr="007261B9">
                                      <w:t>qcm</w:t>
                                    </w:r>
                                  </w:sdtContent>
                                </w:sdt>
                              </w:p>
                              <w:p w:rsidR="00FC0B82" w:rsidRPr="008D1AB7" w:rsidRDefault="00FC0B82" w:rsidP="0066428F">
                                <w:pPr>
                                  <w:pStyle w:val="Sous-titre"/>
                                  <w:rPr>
                                    <w:noProof/>
                                  </w:rPr>
                                </w:pPr>
                                <w:r>
                                  <w:rPr>
                                    <w:noProof/>
                                  </w:rPr>
                                  <w:t>Cahier des charges</w:t>
                                </w:r>
                              </w:p>
                              <w:sdt>
                                <w:sdtPr>
                                  <w:rPr>
                                    <w:color w:val="auto"/>
                                  </w:rPr>
                                  <w:alias w:val="Sommaire"/>
                                  <w:tag w:val="Sommaire"/>
                                  <w:id w:val="-280119185"/>
                                  <w:placeholder>
                                    <w:docPart w:val="EC5360D5178046BDB7CBE33056B127D1"/>
                                  </w:placeholder>
                                  <w:dataBinding w:prefixMappings="xmlns:ns0='http://schemas.microsoft.com/office/2006/coverPageProps'" w:xpath="/ns0:CoverPageProperties[1]/ns0:Abstract[1]" w:storeItemID="{55AF091B-3C7A-41E3-B477-F2FDAA23CFDA}"/>
                                  <w:text/>
                                </w:sdtPr>
                                <w:sdtEndPr/>
                                <w:sdtContent>
                                  <w:p w:rsidR="00FC0B82" w:rsidRPr="008D1AB7" w:rsidRDefault="00FC0B82" w:rsidP="00F2697E">
                                    <w:pPr>
                                      <w:ind w:left="450"/>
                                      <w:rPr>
                                        <w:noProof/>
                                      </w:rPr>
                                    </w:pPr>
                                    <w:r w:rsidRPr="008C53B8">
                                      <w:rPr>
                                        <w:color w:val="auto"/>
                                      </w:rPr>
                                      <w:t>Ce présent document exprime les besoins de la société TACTfactory pour la conception et le développement d’une solution mobile à destination de ses formateurs et de leurs apprentis.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anchor>
                </w:drawing>
              </mc:Choice>
              <mc:Fallback>
                <w:pict>
                  <v:shapetype w14:anchorId="67053262" id="_x0000_t202" coordsize="21600,21600" o:spt="202" path="m,l,21600r21600,l21600,xe">
                    <v:stroke joinstyle="miter"/>
                    <v:path gradientshapeok="t" o:connecttype="rect"/>
                  </v:shapetype>
                  <v:shape id="Zone de texte 6" o:spid="_x0000_s1026" type="#_x0000_t202" alt="Title, Subtitle, and Abstract" style="position:absolute;left:0;text-align:left;margin-left:0;margin-top:342.3pt;width:7in;height:186.1pt;z-index:-251651072;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" filled="f" stroked="f" strokeweight=".5pt">
                    <v:textbox inset="0,0,0,0">
                      <w:txbxContent>
                        <w:p w:rsidR="00FC0B82" w:rsidRPr="008D1AB7" w:rsidRDefault="001F0DBC" w:rsidP="00BA3EB3">
                          <w:pPr>
                            <w:pStyle w:val="Titre"/>
                            <w:jc w:val="center"/>
                            <w:rPr>
                              <w:noProof/>
                            </w:rPr>
                          </w:pPr>
                          <w:sdt>
                            <w:sdtPr>
                              <w:alias w:val="Titre"/>
                              <w:tag w:val=""/>
                              <w:id w:val="-1491941568"/>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C0B82" w:rsidRPr="007261B9">
                                <w:t>qcm</w:t>
                              </w:r>
                            </w:sdtContent>
                          </w:sdt>
                        </w:p>
                        <w:p w:rsidR="00FC0B82" w:rsidRPr="008D1AB7" w:rsidRDefault="00FC0B82" w:rsidP="0066428F">
                          <w:pPr>
                            <w:pStyle w:val="Sous-titre"/>
                            <w:rPr>
                              <w:noProof/>
                            </w:rPr>
                          </w:pPr>
                          <w:r>
                            <w:rPr>
                              <w:noProof/>
                            </w:rPr>
                            <w:t>Cahier des charges</w:t>
                          </w:r>
                        </w:p>
                        <w:sdt>
                          <w:sdtPr>
                            <w:rPr>
                              <w:color w:val="auto"/>
                            </w:rPr>
                            <w:alias w:val="Sommaire"/>
                            <w:tag w:val="Sommaire"/>
                            <w:id w:val="-280119185"/>
                            <w:placeholder>
                              <w:docPart w:val="EC5360D5178046BDB7CBE33056B127D1"/>
                            </w:placeholder>
                            <w:dataBinding w:prefixMappings="xmlns:ns0='http://schemas.microsoft.com/office/2006/coverPageProps'" w:xpath="/ns0:CoverPageProperties[1]/ns0:Abstract[1]" w:storeItemID="{55AF091B-3C7A-41E3-B477-F2FDAA23CFDA}"/>
                            <w:text/>
                          </w:sdtPr>
                          <w:sdtEndPr/>
                          <w:sdtContent>
                            <w:p w:rsidR="00FC0B82" w:rsidRPr="008D1AB7" w:rsidRDefault="00FC0B82" w:rsidP="00F2697E">
                              <w:pPr>
                                <w:ind w:left="450"/>
                                <w:rPr>
                                  <w:noProof/>
                                </w:rPr>
                              </w:pPr>
                              <w:r w:rsidRPr="008C53B8">
                                <w:rPr>
                                  <w:color w:val="auto"/>
                                </w:rPr>
                                <w:t>Ce présent document exprime les besoins de la société TACTfactory pour la conception et le développement d’une solution mobile à destination de ses formateurs et de leurs apprentis.</w:t>
                              </w:r>
                            </w:p>
                          </w:sdtContent>
                        </w:sdt>
                      </w:txbxContent>
                    </v:textbox>
                    <w10:wrap anchorx="margin"/>
                  </v:shape>
                </w:pict>
              </mc:Fallback>
            </mc:AlternateContent>
          </w:r>
          <w:r w:rsidR="00C173E8" w:rsidRPr="00967F10">
            <w:rPr>
              <w:noProof/>
            </w:rPr>
            <w:br w:type="page"/>
          </w:r>
        </w:p>
        <w:p w:rsidR="00E747A5" w:rsidRDefault="00E747A5" w:rsidP="00E747A5">
          <w:pPr>
            <w:pStyle w:val="Titre1"/>
            <w:rPr>
              <w:noProof/>
            </w:rPr>
          </w:pPr>
          <w:bookmarkStart w:id="0" w:name="_Toc441654237"/>
          <w:bookmarkStart w:id="1" w:name="_Toc441654299"/>
          <w:r>
            <w:rPr>
              <w:noProof/>
            </w:rPr>
            <w:lastRenderedPageBreak/>
            <w:t>Avant-propos</w:t>
          </w:r>
          <w:bookmarkEnd w:id="0"/>
          <w:bookmarkEnd w:id="1"/>
        </w:p>
        <w:p w:rsidR="00E747A5" w:rsidRDefault="00E747A5" w:rsidP="00E747A5">
          <w:pPr>
            <w:pStyle w:val="Titre2"/>
          </w:pPr>
          <w:bookmarkStart w:id="2" w:name="_Toc441654238"/>
          <w:bookmarkStart w:id="3" w:name="_Toc441654300"/>
          <w:r>
            <w:t>Contexte</w:t>
          </w:r>
          <w:bookmarkEnd w:id="2"/>
          <w:bookmarkEnd w:id="3"/>
        </w:p>
        <w:p w:rsidR="00E747A5" w:rsidRPr="00E747A5" w:rsidRDefault="008C53B8" w:rsidP="00E747A5">
          <w:r>
            <w:t>TACTfactory est une société de développement d’applications mobile. La société souh</w:t>
          </w:r>
          <w:r w:rsidR="00D902A9">
            <w:t xml:space="preserve">aite externaliser la conception, le développement </w:t>
          </w:r>
          <w:r>
            <w:t>et la</w:t>
          </w:r>
          <w:r w:rsidR="00D902A9">
            <w:t xml:space="preserve"> mise en</w:t>
          </w:r>
          <w:r>
            <w:t xml:space="preserve"> production de l</w:t>
          </w:r>
          <w:r w:rsidR="003C5485">
            <w:t>’ensemble d’une solution mobile, sur trois plateformes</w:t>
          </w:r>
          <w:r w:rsidR="00FC0B82">
            <w:t xml:space="preserve"> Windows Phone, Android et IOS. Cette solution est destinée à</w:t>
          </w:r>
          <w:r>
            <w:t xml:space="preserve"> un usage interne à l’éco système de l’entreprise (étudiant et formateur</w:t>
          </w:r>
          <w:r w:rsidR="00987229">
            <w:t>)</w:t>
          </w:r>
          <w:r w:rsidR="00780476">
            <w:t>.</w:t>
          </w:r>
          <w:r>
            <w:t xml:space="preserve"> </w:t>
          </w:r>
          <w:r w:rsidR="00FC0B82">
            <w:t>Elle</w:t>
          </w:r>
          <w:r w:rsidR="00780476">
            <w:t xml:space="preserve"> per</w:t>
          </w:r>
          <w:r w:rsidR="00432130">
            <w:t xml:space="preserve">met aux formateurs </w:t>
          </w:r>
          <w:r w:rsidR="00780476">
            <w:t>la création et la correction automatique des QCM</w:t>
          </w:r>
          <w:r w:rsidR="00D5444A">
            <w:t xml:space="preserve"> ainsi que</w:t>
          </w:r>
          <w:r w:rsidR="00780476">
            <w:t xml:space="preserve"> </w:t>
          </w:r>
          <w:r w:rsidR="00D5444A">
            <w:t>la consultation</w:t>
          </w:r>
          <w:r w:rsidR="00780476">
            <w:t xml:space="preserve"> des résultats</w:t>
          </w:r>
          <w:r w:rsidR="00432130">
            <w:t xml:space="preserve">. </w:t>
          </w:r>
          <w:r w:rsidR="00FC0B82">
            <w:t>Pour</w:t>
          </w:r>
          <w:r w:rsidR="00780476">
            <w:t xml:space="preserve"> </w:t>
          </w:r>
          <w:r w:rsidR="00432130">
            <w:t>les étudiants</w:t>
          </w:r>
          <w:r w:rsidR="00780476">
            <w:t>, l’ap</w:t>
          </w:r>
          <w:r w:rsidR="003A3CAC">
            <w:t>plicat</w:t>
          </w:r>
          <w:r w:rsidR="00D5444A">
            <w:t xml:space="preserve">ion mobile propose d’accéder, </w:t>
          </w:r>
          <w:r w:rsidR="003A3CAC">
            <w:t>de répond</w:t>
          </w:r>
          <w:r w:rsidR="00D5444A">
            <w:t>re aux QCM dans un temps imparti et d’envoyer les réponses</w:t>
          </w:r>
          <w:r w:rsidR="003A3CAC">
            <w:t xml:space="preserve"> </w:t>
          </w:r>
          <w:r w:rsidR="00D5444A">
            <w:t xml:space="preserve">au formateur </w:t>
          </w:r>
          <w:r w:rsidR="003A3CAC">
            <w:t>a</w:t>
          </w:r>
          <w:r w:rsidR="00D5444A">
            <w:t>fin de tester leur connaissance.</w:t>
          </w:r>
        </w:p>
        <w:p w:rsidR="00E747A5" w:rsidRDefault="00E747A5" w:rsidP="00E747A5">
          <w:pPr>
            <w:pStyle w:val="Titre2"/>
          </w:pPr>
          <w:bookmarkStart w:id="4" w:name="_Toc441654239"/>
          <w:bookmarkStart w:id="5" w:name="_Toc441654301"/>
          <w:r>
            <w:t>Confidentialité</w:t>
          </w:r>
          <w:bookmarkEnd w:id="4"/>
          <w:bookmarkEnd w:id="5"/>
        </w:p>
        <w:p w:rsidR="00BC0C25" w:rsidRPr="00E747A5" w:rsidRDefault="0041280E" w:rsidP="00E747A5">
          <w:r>
            <w:t>Toutes les informations contenues dans ce présent document sont soumises à la loi sur la protection de la propriété intellectuelle Elles sont donc confidentielles.</w:t>
          </w:r>
        </w:p>
      </w:sdtContent>
    </w:sdt>
    <w:sdt>
      <w:sdtPr>
        <w:rPr>
          <w:sz w:val="20"/>
        </w:rPr>
        <w:id w:val="706152185"/>
        <w:docPartObj>
          <w:docPartGallery w:val="Table of Contents"/>
          <w:docPartUnique/>
        </w:docPartObj>
      </w:sdtPr>
      <w:sdtEndPr>
        <w:rPr>
          <w:b/>
          <w:bCs/>
        </w:rPr>
      </w:sdtEndPr>
      <w:sdtContent>
        <w:p w:rsidR="00E11B69" w:rsidRDefault="00FC0B82" w:rsidP="005B3DB3">
          <w:pPr>
            <w:pStyle w:val="En-ttedetabledesmatires"/>
            <w:rPr>
              <w:noProof/>
            </w:rPr>
          </w:pPr>
          <w:r>
            <w:t>Table des matières</w:t>
          </w:r>
          <w:r w:rsidR="00E34C5E">
            <w:fldChar w:fldCharType="begin"/>
          </w:r>
          <w:r w:rsidR="00E34C5E">
            <w:instrText xml:space="preserve"> TOC \o "1-2" \h \z \u </w:instrText>
          </w:r>
          <w:r w:rsidR="00E34C5E">
            <w:fldChar w:fldCharType="separate"/>
          </w:r>
        </w:p>
        <w:p w:rsidR="00E11B69" w:rsidRDefault="00E11B69">
          <w:pPr>
            <w:pStyle w:val="TM1"/>
            <w:rPr>
              <w:rFonts w:eastAsiaTheme="minorEastAsia"/>
              <w:color w:val="auto"/>
              <w:kern w:val="0"/>
              <w:szCs w:val="22"/>
              <w:lang w:eastAsia="fr-FR"/>
            </w:rPr>
          </w:pPr>
          <w:hyperlink w:anchor="_Toc441654302" w:history="1">
            <w:r w:rsidRPr="001520CC">
              <w:rPr>
                <w:rStyle w:val="Lienhypertexte"/>
                <w:rFonts w:ascii="Cambria" w:hAnsi="Cambria"/>
              </w:rPr>
              <w:t>Partie I – Le cadrage du projet</w:t>
            </w:r>
            <w:r>
              <w:rPr>
                <w:webHidden/>
              </w:rPr>
              <w:tab/>
            </w:r>
            <w:r>
              <w:rPr>
                <w:webHidden/>
              </w:rPr>
              <w:fldChar w:fldCharType="begin"/>
            </w:r>
            <w:r>
              <w:rPr>
                <w:webHidden/>
              </w:rPr>
              <w:instrText xml:space="preserve"> PAGEREF _Toc441654302 \h </w:instrText>
            </w:r>
            <w:r>
              <w:rPr>
                <w:webHidden/>
              </w:rPr>
            </w:r>
            <w:r>
              <w:rPr>
                <w:webHidden/>
              </w:rPr>
              <w:fldChar w:fldCharType="separate"/>
            </w:r>
            <w:r w:rsidR="001C032B">
              <w:rPr>
                <w:webHidden/>
              </w:rPr>
              <w:t>1</w:t>
            </w:r>
            <w:r>
              <w:rPr>
                <w:webHidden/>
              </w:rPr>
              <w:fldChar w:fldCharType="end"/>
            </w:r>
          </w:hyperlink>
        </w:p>
        <w:p w:rsidR="00E11B69" w:rsidRDefault="00E11B69">
          <w:pPr>
            <w:pStyle w:val="TM2"/>
            <w:rPr>
              <w:rFonts w:eastAsiaTheme="minorEastAsia"/>
              <w:noProof/>
              <w:color w:val="auto"/>
              <w:kern w:val="0"/>
              <w:sz w:val="22"/>
              <w:szCs w:val="22"/>
              <w:lang w:eastAsia="fr-FR"/>
            </w:rPr>
          </w:pPr>
          <w:hyperlink w:anchor="_Toc441654303" w:history="1">
            <w:r w:rsidRPr="001520CC">
              <w:rPr>
                <w:rStyle w:val="Lienhypertexte"/>
                <w:noProof/>
              </w:rPr>
              <w:t>TACTfactory</w:t>
            </w:r>
            <w:r>
              <w:rPr>
                <w:noProof/>
                <w:webHidden/>
              </w:rPr>
              <w:tab/>
            </w:r>
            <w:r>
              <w:rPr>
                <w:noProof/>
                <w:webHidden/>
              </w:rPr>
              <w:fldChar w:fldCharType="begin"/>
            </w:r>
            <w:r>
              <w:rPr>
                <w:noProof/>
                <w:webHidden/>
              </w:rPr>
              <w:instrText xml:space="preserve"> PAGEREF _Toc441654303 \h </w:instrText>
            </w:r>
            <w:r>
              <w:rPr>
                <w:noProof/>
                <w:webHidden/>
              </w:rPr>
            </w:r>
            <w:r>
              <w:rPr>
                <w:noProof/>
                <w:webHidden/>
              </w:rPr>
              <w:fldChar w:fldCharType="separate"/>
            </w:r>
            <w:r w:rsidR="001C032B">
              <w:rPr>
                <w:noProof/>
                <w:webHidden/>
              </w:rPr>
              <w:t>1</w:t>
            </w:r>
            <w:r>
              <w:rPr>
                <w:noProof/>
                <w:webHidden/>
              </w:rPr>
              <w:fldChar w:fldCharType="end"/>
            </w:r>
          </w:hyperlink>
        </w:p>
        <w:p w:rsidR="00E11B69" w:rsidRDefault="00E11B69">
          <w:pPr>
            <w:pStyle w:val="TM2"/>
            <w:rPr>
              <w:rFonts w:eastAsiaTheme="minorEastAsia"/>
              <w:noProof/>
              <w:color w:val="auto"/>
              <w:kern w:val="0"/>
              <w:sz w:val="22"/>
              <w:szCs w:val="22"/>
              <w:lang w:eastAsia="fr-FR"/>
            </w:rPr>
          </w:pPr>
          <w:hyperlink w:anchor="_Toc441654304" w:history="1">
            <w:r w:rsidRPr="001520CC">
              <w:rPr>
                <w:rStyle w:val="Lienhypertexte"/>
                <w:noProof/>
              </w:rPr>
              <w:t>Les rôles</w:t>
            </w:r>
            <w:r>
              <w:rPr>
                <w:noProof/>
                <w:webHidden/>
              </w:rPr>
              <w:tab/>
            </w:r>
            <w:r>
              <w:rPr>
                <w:noProof/>
                <w:webHidden/>
              </w:rPr>
              <w:fldChar w:fldCharType="begin"/>
            </w:r>
            <w:r>
              <w:rPr>
                <w:noProof/>
                <w:webHidden/>
              </w:rPr>
              <w:instrText xml:space="preserve"> PAGEREF _Toc441654304 \h </w:instrText>
            </w:r>
            <w:r>
              <w:rPr>
                <w:noProof/>
                <w:webHidden/>
              </w:rPr>
            </w:r>
            <w:r>
              <w:rPr>
                <w:noProof/>
                <w:webHidden/>
              </w:rPr>
              <w:fldChar w:fldCharType="separate"/>
            </w:r>
            <w:r w:rsidR="001C032B">
              <w:rPr>
                <w:noProof/>
                <w:webHidden/>
              </w:rPr>
              <w:t>1</w:t>
            </w:r>
            <w:r>
              <w:rPr>
                <w:noProof/>
                <w:webHidden/>
              </w:rPr>
              <w:fldChar w:fldCharType="end"/>
            </w:r>
          </w:hyperlink>
        </w:p>
        <w:p w:rsidR="00E11B69" w:rsidRDefault="00E11B69">
          <w:pPr>
            <w:pStyle w:val="TM1"/>
            <w:rPr>
              <w:rFonts w:eastAsiaTheme="minorEastAsia"/>
              <w:color w:val="auto"/>
              <w:kern w:val="0"/>
              <w:szCs w:val="22"/>
              <w:lang w:eastAsia="fr-FR"/>
            </w:rPr>
          </w:pPr>
          <w:hyperlink w:anchor="_Toc441654305" w:history="1">
            <w:r w:rsidRPr="001520CC">
              <w:rPr>
                <w:rStyle w:val="Lienhypertexte"/>
                <w:rFonts w:ascii="Cambria" w:hAnsi="Cambria"/>
              </w:rPr>
              <w:t>Partie II – Le projet</w:t>
            </w:r>
            <w:r>
              <w:rPr>
                <w:webHidden/>
              </w:rPr>
              <w:tab/>
            </w:r>
            <w:r>
              <w:rPr>
                <w:webHidden/>
              </w:rPr>
              <w:fldChar w:fldCharType="begin"/>
            </w:r>
            <w:r>
              <w:rPr>
                <w:webHidden/>
              </w:rPr>
              <w:instrText xml:space="preserve"> PAGEREF _Toc441654305 \h </w:instrText>
            </w:r>
            <w:r>
              <w:rPr>
                <w:webHidden/>
              </w:rPr>
            </w:r>
            <w:r>
              <w:rPr>
                <w:webHidden/>
              </w:rPr>
              <w:fldChar w:fldCharType="separate"/>
            </w:r>
            <w:r w:rsidR="001C032B">
              <w:rPr>
                <w:webHidden/>
              </w:rPr>
              <w:t>2</w:t>
            </w:r>
            <w:r>
              <w:rPr>
                <w:webHidden/>
              </w:rPr>
              <w:fldChar w:fldCharType="end"/>
            </w:r>
          </w:hyperlink>
          <w:bookmarkStart w:id="6" w:name="_GoBack"/>
          <w:bookmarkEnd w:id="6"/>
        </w:p>
        <w:p w:rsidR="00E11B69" w:rsidRDefault="00E11B69">
          <w:pPr>
            <w:pStyle w:val="TM2"/>
            <w:rPr>
              <w:rFonts w:eastAsiaTheme="minorEastAsia"/>
              <w:noProof/>
              <w:color w:val="auto"/>
              <w:kern w:val="0"/>
              <w:sz w:val="22"/>
              <w:szCs w:val="22"/>
              <w:lang w:eastAsia="fr-FR"/>
            </w:rPr>
          </w:pPr>
          <w:hyperlink w:anchor="_Toc441654306" w:history="1">
            <w:r w:rsidRPr="001520CC">
              <w:rPr>
                <w:rStyle w:val="Lienhypertexte"/>
                <w:noProof/>
              </w:rPr>
              <w:t>Le positionnement</w:t>
            </w:r>
            <w:r>
              <w:rPr>
                <w:noProof/>
                <w:webHidden/>
              </w:rPr>
              <w:tab/>
            </w:r>
            <w:r>
              <w:rPr>
                <w:noProof/>
                <w:webHidden/>
              </w:rPr>
              <w:fldChar w:fldCharType="begin"/>
            </w:r>
            <w:r>
              <w:rPr>
                <w:noProof/>
                <w:webHidden/>
              </w:rPr>
              <w:instrText xml:space="preserve"> PAGEREF _Toc441654306 \h </w:instrText>
            </w:r>
            <w:r>
              <w:rPr>
                <w:noProof/>
                <w:webHidden/>
              </w:rPr>
            </w:r>
            <w:r>
              <w:rPr>
                <w:noProof/>
                <w:webHidden/>
              </w:rPr>
              <w:fldChar w:fldCharType="separate"/>
            </w:r>
            <w:r w:rsidR="001C032B">
              <w:rPr>
                <w:noProof/>
                <w:webHidden/>
              </w:rPr>
              <w:t>2</w:t>
            </w:r>
            <w:r>
              <w:rPr>
                <w:noProof/>
                <w:webHidden/>
              </w:rPr>
              <w:fldChar w:fldCharType="end"/>
            </w:r>
          </w:hyperlink>
        </w:p>
        <w:p w:rsidR="00E11B69" w:rsidRDefault="00E11B69">
          <w:pPr>
            <w:pStyle w:val="TM2"/>
            <w:rPr>
              <w:rFonts w:eastAsiaTheme="minorEastAsia"/>
              <w:noProof/>
              <w:color w:val="auto"/>
              <w:kern w:val="0"/>
              <w:sz w:val="22"/>
              <w:szCs w:val="22"/>
              <w:lang w:eastAsia="fr-FR"/>
            </w:rPr>
          </w:pPr>
          <w:hyperlink w:anchor="_Toc441654307" w:history="1">
            <w:r w:rsidRPr="001520CC">
              <w:rPr>
                <w:rStyle w:val="Lienhypertexte"/>
                <w:noProof/>
              </w:rPr>
              <w:t>L’objectif</w:t>
            </w:r>
            <w:r>
              <w:rPr>
                <w:noProof/>
                <w:webHidden/>
              </w:rPr>
              <w:tab/>
            </w:r>
            <w:r>
              <w:rPr>
                <w:noProof/>
                <w:webHidden/>
              </w:rPr>
              <w:fldChar w:fldCharType="begin"/>
            </w:r>
            <w:r>
              <w:rPr>
                <w:noProof/>
                <w:webHidden/>
              </w:rPr>
              <w:instrText xml:space="preserve"> PAGEREF _Toc441654307 \h </w:instrText>
            </w:r>
            <w:r>
              <w:rPr>
                <w:noProof/>
                <w:webHidden/>
              </w:rPr>
            </w:r>
            <w:r>
              <w:rPr>
                <w:noProof/>
                <w:webHidden/>
              </w:rPr>
              <w:fldChar w:fldCharType="separate"/>
            </w:r>
            <w:r w:rsidR="001C032B">
              <w:rPr>
                <w:noProof/>
                <w:webHidden/>
              </w:rPr>
              <w:t>2</w:t>
            </w:r>
            <w:r>
              <w:rPr>
                <w:noProof/>
                <w:webHidden/>
              </w:rPr>
              <w:fldChar w:fldCharType="end"/>
            </w:r>
          </w:hyperlink>
        </w:p>
        <w:p w:rsidR="00E11B69" w:rsidRDefault="00E11B69">
          <w:pPr>
            <w:pStyle w:val="TM1"/>
            <w:rPr>
              <w:rFonts w:eastAsiaTheme="minorEastAsia"/>
              <w:color w:val="auto"/>
              <w:kern w:val="0"/>
              <w:szCs w:val="22"/>
              <w:lang w:eastAsia="fr-FR"/>
            </w:rPr>
          </w:pPr>
          <w:hyperlink w:anchor="_Toc441654308" w:history="1">
            <w:r w:rsidRPr="001520CC">
              <w:rPr>
                <w:rStyle w:val="Lienhypertexte"/>
                <w:rFonts w:ascii="Cambria" w:hAnsi="Cambria"/>
              </w:rPr>
              <w:t>Partie III – Prestations attendues</w:t>
            </w:r>
            <w:r>
              <w:rPr>
                <w:webHidden/>
              </w:rPr>
              <w:tab/>
            </w:r>
            <w:r>
              <w:rPr>
                <w:webHidden/>
              </w:rPr>
              <w:fldChar w:fldCharType="begin"/>
            </w:r>
            <w:r>
              <w:rPr>
                <w:webHidden/>
              </w:rPr>
              <w:instrText xml:space="preserve"> PAGEREF _Toc441654308 \h </w:instrText>
            </w:r>
            <w:r>
              <w:rPr>
                <w:webHidden/>
              </w:rPr>
            </w:r>
            <w:r>
              <w:rPr>
                <w:webHidden/>
              </w:rPr>
              <w:fldChar w:fldCharType="separate"/>
            </w:r>
            <w:r w:rsidR="001C032B">
              <w:rPr>
                <w:webHidden/>
              </w:rPr>
              <w:t>3</w:t>
            </w:r>
            <w:r>
              <w:rPr>
                <w:webHidden/>
              </w:rPr>
              <w:fldChar w:fldCharType="end"/>
            </w:r>
          </w:hyperlink>
        </w:p>
        <w:p w:rsidR="00E11B69" w:rsidRDefault="00E11B69">
          <w:pPr>
            <w:pStyle w:val="TM2"/>
            <w:rPr>
              <w:rFonts w:eastAsiaTheme="minorEastAsia"/>
              <w:noProof/>
              <w:color w:val="auto"/>
              <w:kern w:val="0"/>
              <w:sz w:val="22"/>
              <w:szCs w:val="22"/>
              <w:lang w:eastAsia="fr-FR"/>
            </w:rPr>
          </w:pPr>
          <w:hyperlink w:anchor="_Toc441654309" w:history="1">
            <w:r w:rsidRPr="001520CC">
              <w:rPr>
                <w:rStyle w:val="Lienhypertexte"/>
                <w:noProof/>
              </w:rPr>
              <w:t>L’administration</w:t>
            </w:r>
            <w:r>
              <w:rPr>
                <w:noProof/>
                <w:webHidden/>
              </w:rPr>
              <w:tab/>
            </w:r>
            <w:r>
              <w:rPr>
                <w:noProof/>
                <w:webHidden/>
              </w:rPr>
              <w:fldChar w:fldCharType="begin"/>
            </w:r>
            <w:r>
              <w:rPr>
                <w:noProof/>
                <w:webHidden/>
              </w:rPr>
              <w:instrText xml:space="preserve"> PAGEREF _Toc441654309 \h </w:instrText>
            </w:r>
            <w:r>
              <w:rPr>
                <w:noProof/>
                <w:webHidden/>
              </w:rPr>
            </w:r>
            <w:r>
              <w:rPr>
                <w:noProof/>
                <w:webHidden/>
              </w:rPr>
              <w:fldChar w:fldCharType="separate"/>
            </w:r>
            <w:r w:rsidR="001C032B">
              <w:rPr>
                <w:noProof/>
                <w:webHidden/>
              </w:rPr>
              <w:t>3</w:t>
            </w:r>
            <w:r>
              <w:rPr>
                <w:noProof/>
                <w:webHidden/>
              </w:rPr>
              <w:fldChar w:fldCharType="end"/>
            </w:r>
          </w:hyperlink>
        </w:p>
        <w:p w:rsidR="00E11B69" w:rsidRDefault="00E11B69">
          <w:pPr>
            <w:pStyle w:val="TM2"/>
            <w:rPr>
              <w:rFonts w:eastAsiaTheme="minorEastAsia"/>
              <w:noProof/>
              <w:color w:val="auto"/>
              <w:kern w:val="0"/>
              <w:sz w:val="22"/>
              <w:szCs w:val="22"/>
              <w:lang w:eastAsia="fr-FR"/>
            </w:rPr>
          </w:pPr>
          <w:hyperlink w:anchor="_Toc441654310" w:history="1">
            <w:r w:rsidRPr="001520CC">
              <w:rPr>
                <w:rStyle w:val="Lienhypertexte"/>
                <w:noProof/>
              </w:rPr>
              <w:t>L’application</w:t>
            </w:r>
            <w:r>
              <w:rPr>
                <w:noProof/>
                <w:webHidden/>
              </w:rPr>
              <w:tab/>
            </w:r>
            <w:r>
              <w:rPr>
                <w:noProof/>
                <w:webHidden/>
              </w:rPr>
              <w:fldChar w:fldCharType="begin"/>
            </w:r>
            <w:r>
              <w:rPr>
                <w:noProof/>
                <w:webHidden/>
              </w:rPr>
              <w:instrText xml:space="preserve"> PAGEREF _Toc441654310 \h </w:instrText>
            </w:r>
            <w:r>
              <w:rPr>
                <w:noProof/>
                <w:webHidden/>
              </w:rPr>
            </w:r>
            <w:r>
              <w:rPr>
                <w:noProof/>
                <w:webHidden/>
              </w:rPr>
              <w:fldChar w:fldCharType="separate"/>
            </w:r>
            <w:r w:rsidR="001C032B">
              <w:rPr>
                <w:noProof/>
                <w:webHidden/>
              </w:rPr>
              <w:t>4</w:t>
            </w:r>
            <w:r>
              <w:rPr>
                <w:noProof/>
                <w:webHidden/>
              </w:rPr>
              <w:fldChar w:fldCharType="end"/>
            </w:r>
          </w:hyperlink>
        </w:p>
        <w:p w:rsidR="00E11B69" w:rsidRDefault="00E11B69">
          <w:pPr>
            <w:pStyle w:val="TM2"/>
            <w:rPr>
              <w:rFonts w:eastAsiaTheme="minorEastAsia"/>
              <w:noProof/>
              <w:color w:val="auto"/>
              <w:kern w:val="0"/>
              <w:sz w:val="22"/>
              <w:szCs w:val="22"/>
              <w:lang w:eastAsia="fr-FR"/>
            </w:rPr>
          </w:pPr>
          <w:hyperlink w:anchor="_Toc441654311" w:history="1">
            <w:r w:rsidRPr="001520CC">
              <w:rPr>
                <w:rStyle w:val="Lienhypertexte"/>
                <w:noProof/>
              </w:rPr>
              <w:t>Les contraintes</w:t>
            </w:r>
            <w:r>
              <w:rPr>
                <w:noProof/>
                <w:webHidden/>
              </w:rPr>
              <w:tab/>
            </w:r>
            <w:r>
              <w:rPr>
                <w:noProof/>
                <w:webHidden/>
              </w:rPr>
              <w:fldChar w:fldCharType="begin"/>
            </w:r>
            <w:r>
              <w:rPr>
                <w:noProof/>
                <w:webHidden/>
              </w:rPr>
              <w:instrText xml:space="preserve"> PAGEREF _Toc441654311 \h </w:instrText>
            </w:r>
            <w:r>
              <w:rPr>
                <w:noProof/>
                <w:webHidden/>
              </w:rPr>
            </w:r>
            <w:r>
              <w:rPr>
                <w:noProof/>
                <w:webHidden/>
              </w:rPr>
              <w:fldChar w:fldCharType="separate"/>
            </w:r>
            <w:r w:rsidR="001C032B">
              <w:rPr>
                <w:noProof/>
                <w:webHidden/>
              </w:rPr>
              <w:t>5</w:t>
            </w:r>
            <w:r>
              <w:rPr>
                <w:noProof/>
                <w:webHidden/>
              </w:rPr>
              <w:fldChar w:fldCharType="end"/>
            </w:r>
          </w:hyperlink>
        </w:p>
        <w:p w:rsidR="00E11B69" w:rsidRDefault="00E11B69">
          <w:pPr>
            <w:pStyle w:val="TM2"/>
            <w:rPr>
              <w:rFonts w:eastAsiaTheme="minorEastAsia"/>
              <w:noProof/>
              <w:color w:val="auto"/>
              <w:kern w:val="0"/>
              <w:sz w:val="22"/>
              <w:szCs w:val="22"/>
              <w:lang w:eastAsia="fr-FR"/>
            </w:rPr>
          </w:pPr>
          <w:hyperlink w:anchor="_Toc441654312" w:history="1">
            <w:r w:rsidRPr="001520CC">
              <w:rPr>
                <w:rStyle w:val="Lienhypertexte"/>
                <w:noProof/>
              </w:rPr>
              <w:t>Délai</w:t>
            </w:r>
            <w:r>
              <w:rPr>
                <w:noProof/>
                <w:webHidden/>
              </w:rPr>
              <w:tab/>
            </w:r>
            <w:r>
              <w:rPr>
                <w:noProof/>
                <w:webHidden/>
              </w:rPr>
              <w:fldChar w:fldCharType="begin"/>
            </w:r>
            <w:r>
              <w:rPr>
                <w:noProof/>
                <w:webHidden/>
              </w:rPr>
              <w:instrText xml:space="preserve"> PAGEREF _Toc441654312 \h </w:instrText>
            </w:r>
            <w:r>
              <w:rPr>
                <w:noProof/>
                <w:webHidden/>
              </w:rPr>
            </w:r>
            <w:r>
              <w:rPr>
                <w:noProof/>
                <w:webHidden/>
              </w:rPr>
              <w:fldChar w:fldCharType="separate"/>
            </w:r>
            <w:r w:rsidR="001C032B">
              <w:rPr>
                <w:noProof/>
                <w:webHidden/>
              </w:rPr>
              <w:t>5</w:t>
            </w:r>
            <w:r>
              <w:rPr>
                <w:noProof/>
                <w:webHidden/>
              </w:rPr>
              <w:fldChar w:fldCharType="end"/>
            </w:r>
          </w:hyperlink>
        </w:p>
        <w:p w:rsidR="00E11B69" w:rsidRDefault="00E11B69">
          <w:pPr>
            <w:pStyle w:val="TM1"/>
            <w:rPr>
              <w:rFonts w:eastAsiaTheme="minorEastAsia"/>
              <w:color w:val="auto"/>
              <w:kern w:val="0"/>
              <w:szCs w:val="22"/>
              <w:lang w:eastAsia="fr-FR"/>
            </w:rPr>
          </w:pPr>
          <w:hyperlink w:anchor="_Toc441654313" w:history="1">
            <w:r w:rsidRPr="001520CC">
              <w:rPr>
                <w:rStyle w:val="Lienhypertexte"/>
                <w:rFonts w:ascii="Cambria" w:hAnsi="Cambria"/>
              </w:rPr>
              <w:t>Partie IV – Livrables attendus</w:t>
            </w:r>
            <w:r>
              <w:rPr>
                <w:webHidden/>
              </w:rPr>
              <w:tab/>
            </w:r>
            <w:r>
              <w:rPr>
                <w:webHidden/>
              </w:rPr>
              <w:fldChar w:fldCharType="begin"/>
            </w:r>
            <w:r>
              <w:rPr>
                <w:webHidden/>
              </w:rPr>
              <w:instrText xml:space="preserve"> PAGEREF _Toc441654313 \h </w:instrText>
            </w:r>
            <w:r>
              <w:rPr>
                <w:webHidden/>
              </w:rPr>
            </w:r>
            <w:r>
              <w:rPr>
                <w:webHidden/>
              </w:rPr>
              <w:fldChar w:fldCharType="separate"/>
            </w:r>
            <w:r w:rsidR="001C032B">
              <w:rPr>
                <w:webHidden/>
              </w:rPr>
              <w:t>6</w:t>
            </w:r>
            <w:r>
              <w:rPr>
                <w:webHidden/>
              </w:rPr>
              <w:fldChar w:fldCharType="end"/>
            </w:r>
          </w:hyperlink>
        </w:p>
        <w:p w:rsidR="00E11B69" w:rsidRDefault="00E11B69">
          <w:pPr>
            <w:pStyle w:val="TM1"/>
            <w:rPr>
              <w:rFonts w:eastAsiaTheme="minorEastAsia"/>
              <w:color w:val="auto"/>
              <w:kern w:val="0"/>
              <w:szCs w:val="22"/>
              <w:lang w:eastAsia="fr-FR"/>
            </w:rPr>
          </w:pPr>
          <w:hyperlink w:anchor="_Toc441654314" w:history="1">
            <w:r w:rsidRPr="001520CC">
              <w:rPr>
                <w:rStyle w:val="Lienhypertexte"/>
                <w:rFonts w:ascii="Cambria" w:hAnsi="Cambria"/>
              </w:rPr>
              <w:t>Partie V – La validation</w:t>
            </w:r>
            <w:r>
              <w:rPr>
                <w:webHidden/>
              </w:rPr>
              <w:tab/>
            </w:r>
            <w:r>
              <w:rPr>
                <w:webHidden/>
              </w:rPr>
              <w:fldChar w:fldCharType="begin"/>
            </w:r>
            <w:r>
              <w:rPr>
                <w:webHidden/>
              </w:rPr>
              <w:instrText xml:space="preserve"> PAGEREF _Toc441654314 \h </w:instrText>
            </w:r>
            <w:r>
              <w:rPr>
                <w:webHidden/>
              </w:rPr>
            </w:r>
            <w:r>
              <w:rPr>
                <w:webHidden/>
              </w:rPr>
              <w:fldChar w:fldCharType="separate"/>
            </w:r>
            <w:r w:rsidR="001C032B">
              <w:rPr>
                <w:webHidden/>
              </w:rPr>
              <w:t>7</w:t>
            </w:r>
            <w:r>
              <w:rPr>
                <w:webHidden/>
              </w:rPr>
              <w:fldChar w:fldCharType="end"/>
            </w:r>
          </w:hyperlink>
        </w:p>
        <w:p w:rsidR="00E11B69" w:rsidRDefault="00E11B69">
          <w:pPr>
            <w:pStyle w:val="TM1"/>
            <w:rPr>
              <w:rFonts w:eastAsiaTheme="minorEastAsia"/>
              <w:color w:val="auto"/>
              <w:kern w:val="0"/>
              <w:szCs w:val="22"/>
              <w:lang w:eastAsia="fr-FR"/>
            </w:rPr>
          </w:pPr>
          <w:hyperlink w:anchor="_Toc441654315" w:history="1">
            <w:r w:rsidRPr="001520CC">
              <w:rPr>
                <w:rStyle w:val="Lienhypertexte"/>
                <w:rFonts w:ascii="Cambria" w:hAnsi="Cambria"/>
              </w:rPr>
              <w:t>Coordonnées</w:t>
            </w:r>
            <w:r>
              <w:rPr>
                <w:webHidden/>
              </w:rPr>
              <w:tab/>
            </w:r>
            <w:r>
              <w:rPr>
                <w:webHidden/>
              </w:rPr>
              <w:fldChar w:fldCharType="begin"/>
            </w:r>
            <w:r>
              <w:rPr>
                <w:webHidden/>
              </w:rPr>
              <w:instrText xml:space="preserve"> PAGEREF _Toc441654315 \h </w:instrText>
            </w:r>
            <w:r>
              <w:rPr>
                <w:webHidden/>
              </w:rPr>
            </w:r>
            <w:r>
              <w:rPr>
                <w:webHidden/>
              </w:rPr>
              <w:fldChar w:fldCharType="separate"/>
            </w:r>
            <w:r w:rsidR="001C032B">
              <w:rPr>
                <w:webHidden/>
              </w:rPr>
              <w:t>8</w:t>
            </w:r>
            <w:r>
              <w:rPr>
                <w:webHidden/>
              </w:rPr>
              <w:fldChar w:fldCharType="end"/>
            </w:r>
          </w:hyperlink>
        </w:p>
        <w:p w:rsidR="00E11B69" w:rsidRDefault="00E11B69">
          <w:pPr>
            <w:pStyle w:val="TM2"/>
            <w:rPr>
              <w:rFonts w:eastAsiaTheme="minorEastAsia"/>
              <w:noProof/>
              <w:color w:val="auto"/>
              <w:kern w:val="0"/>
              <w:sz w:val="22"/>
              <w:szCs w:val="22"/>
              <w:lang w:eastAsia="fr-FR"/>
            </w:rPr>
          </w:pPr>
          <w:hyperlink w:anchor="_Toc441654316" w:history="1">
            <w:r w:rsidRPr="001520CC">
              <w:rPr>
                <w:rStyle w:val="Lienhypertexte"/>
                <w:noProof/>
              </w:rPr>
              <w:t>Contact</w:t>
            </w:r>
            <w:r>
              <w:rPr>
                <w:noProof/>
                <w:webHidden/>
              </w:rPr>
              <w:tab/>
            </w:r>
            <w:r>
              <w:rPr>
                <w:noProof/>
                <w:webHidden/>
              </w:rPr>
              <w:fldChar w:fldCharType="begin"/>
            </w:r>
            <w:r>
              <w:rPr>
                <w:noProof/>
                <w:webHidden/>
              </w:rPr>
              <w:instrText xml:space="preserve"> PAGEREF _Toc441654316 \h </w:instrText>
            </w:r>
            <w:r>
              <w:rPr>
                <w:noProof/>
                <w:webHidden/>
              </w:rPr>
            </w:r>
            <w:r>
              <w:rPr>
                <w:noProof/>
                <w:webHidden/>
              </w:rPr>
              <w:fldChar w:fldCharType="separate"/>
            </w:r>
            <w:r w:rsidR="001C032B">
              <w:rPr>
                <w:noProof/>
                <w:webHidden/>
              </w:rPr>
              <w:t>8</w:t>
            </w:r>
            <w:r>
              <w:rPr>
                <w:noProof/>
                <w:webHidden/>
              </w:rPr>
              <w:fldChar w:fldCharType="end"/>
            </w:r>
          </w:hyperlink>
        </w:p>
        <w:p w:rsidR="00E11B69" w:rsidRDefault="00E11B69">
          <w:pPr>
            <w:pStyle w:val="TM2"/>
            <w:rPr>
              <w:rFonts w:eastAsiaTheme="minorEastAsia"/>
              <w:noProof/>
              <w:color w:val="auto"/>
              <w:kern w:val="0"/>
              <w:sz w:val="22"/>
              <w:szCs w:val="22"/>
              <w:lang w:eastAsia="fr-FR"/>
            </w:rPr>
          </w:pPr>
          <w:hyperlink w:anchor="_Toc441654317" w:history="1">
            <w:r w:rsidRPr="001520CC">
              <w:rPr>
                <w:rStyle w:val="Lienhypertexte"/>
                <w:noProof/>
              </w:rPr>
              <w:t>Entreprise</w:t>
            </w:r>
            <w:r>
              <w:rPr>
                <w:noProof/>
                <w:webHidden/>
              </w:rPr>
              <w:tab/>
            </w:r>
            <w:r>
              <w:rPr>
                <w:noProof/>
                <w:webHidden/>
              </w:rPr>
              <w:fldChar w:fldCharType="begin"/>
            </w:r>
            <w:r>
              <w:rPr>
                <w:noProof/>
                <w:webHidden/>
              </w:rPr>
              <w:instrText xml:space="preserve"> PAGEREF _Toc441654317 \h </w:instrText>
            </w:r>
            <w:r>
              <w:rPr>
                <w:noProof/>
                <w:webHidden/>
              </w:rPr>
            </w:r>
            <w:r>
              <w:rPr>
                <w:noProof/>
                <w:webHidden/>
              </w:rPr>
              <w:fldChar w:fldCharType="separate"/>
            </w:r>
            <w:r w:rsidR="001C032B">
              <w:rPr>
                <w:noProof/>
                <w:webHidden/>
              </w:rPr>
              <w:t>8</w:t>
            </w:r>
            <w:r>
              <w:rPr>
                <w:noProof/>
                <w:webHidden/>
              </w:rPr>
              <w:fldChar w:fldCharType="end"/>
            </w:r>
          </w:hyperlink>
        </w:p>
        <w:p w:rsidR="00FC0B82" w:rsidRDefault="00E34C5E">
          <w:r>
            <w:rPr>
              <w:noProof/>
              <w:color w:val="7F7F7F" w:themeColor="text1" w:themeTint="80"/>
              <w:sz w:val="22"/>
            </w:rPr>
            <w:fldChar w:fldCharType="end"/>
          </w:r>
        </w:p>
      </w:sdtContent>
    </w:sdt>
    <w:p w:rsidR="00BC0C25" w:rsidRPr="00967F10" w:rsidRDefault="00BC0C25">
      <w:pPr>
        <w:rPr>
          <w:noProof/>
        </w:rPr>
        <w:sectPr w:rsidR="00BC0C25" w:rsidRPr="00967F10" w:rsidSect="00E34C5E">
          <w:pgSz w:w="12240" w:h="15840" w:code="1"/>
          <w:pgMar w:top="2517" w:right="1514" w:bottom="1797" w:left="1514" w:header="1077" w:footer="720" w:gutter="0"/>
          <w:pgNumType w:start="0"/>
          <w:cols w:space="720"/>
          <w:titlePg/>
          <w:docGrid w:linePitch="360"/>
        </w:sectPr>
      </w:pPr>
    </w:p>
    <w:p w:rsidR="00BC0C25" w:rsidRPr="00967F10" w:rsidRDefault="00C50557">
      <w:pPr>
        <w:pStyle w:val="Titre1"/>
        <w:rPr>
          <w:noProof/>
        </w:rPr>
      </w:pPr>
      <w:bookmarkStart w:id="7" w:name="_Toc441654302"/>
      <w:r>
        <w:rPr>
          <w:rFonts w:ascii="Cambria" w:hAnsi="Cambria"/>
          <w:noProof/>
          <w:color w:val="595959"/>
        </w:rPr>
        <w:lastRenderedPageBreak/>
        <w:t>Partie I – Le cadrage du projet</w:t>
      </w:r>
      <w:bookmarkEnd w:id="7"/>
    </w:p>
    <w:p w:rsidR="00BC0C25" w:rsidRDefault="00C50557" w:rsidP="006D2354">
      <w:pPr>
        <w:pStyle w:val="Titre2"/>
      </w:pPr>
      <w:bookmarkStart w:id="8" w:name="_Toc441654303"/>
      <w:r w:rsidRPr="006D2354">
        <w:t>TACTfactory</w:t>
      </w:r>
      <w:bookmarkEnd w:id="8"/>
    </w:p>
    <w:p w:rsidR="00C50557" w:rsidRDefault="00C50557" w:rsidP="00C50557">
      <w:pPr>
        <w:pStyle w:val="Titre3"/>
      </w:pPr>
      <w:r>
        <w:t>Notre société</w:t>
      </w:r>
    </w:p>
    <w:p w:rsidR="00C50557" w:rsidRPr="00C50557" w:rsidRDefault="00C50557" w:rsidP="00C50557">
      <w:r>
        <w:t>TACTfactory est une société de développement d’applications mobile sous Android et IPhone/IOS. Composée d’une dizaine de personnes, elle offre une expertise variée aussi bien dans le e-commerce, le marketing que dans le développement d’applicatifs métier et grand public.</w:t>
      </w:r>
    </w:p>
    <w:p w:rsidR="00C50557" w:rsidRPr="00C50557" w:rsidRDefault="00C50557" w:rsidP="00C50557">
      <w:pPr>
        <w:pStyle w:val="Titre3"/>
      </w:pPr>
      <w:r>
        <w:t>Notre activité</w:t>
      </w:r>
    </w:p>
    <w:p w:rsidR="00C50557" w:rsidRDefault="00C50557" w:rsidP="00C50557">
      <w:pPr>
        <w:pStyle w:val="Paragraphedeliste"/>
        <w:ind w:left="0"/>
      </w:pPr>
      <w:r>
        <w:t>En plus de concevoir et de développer des applications mobiles à usage professionnel ou à un usage grand public, TACTfactory propose des formations personnalisées qui s’adresse autant à des personnes débutantes qu’à des profils expérimentés. Ces formations s’orien</w:t>
      </w:r>
      <w:r w:rsidR="002B4A5F">
        <w:t xml:space="preserve">tent autour des technologies </w:t>
      </w:r>
      <w:r>
        <w:t>mobiles et de la gestion de projets. Elles sont dispensées dans les locaux de TACTfactory à Rennes mais également au sein des entreprises clientes.</w:t>
      </w:r>
    </w:p>
    <w:p w:rsidR="00C50557" w:rsidRDefault="00C50557" w:rsidP="00C50557">
      <w:pPr>
        <w:pStyle w:val="Paragraphedeliste"/>
        <w:ind w:left="0"/>
      </w:pPr>
      <w:r>
        <w:t>Pour une bonne intégration des solutions, notre société propose également un service de conseil en infrastructure et en développement.</w:t>
      </w:r>
    </w:p>
    <w:p w:rsidR="00BC0C25" w:rsidRDefault="008B6ABD" w:rsidP="006D2354">
      <w:pPr>
        <w:pStyle w:val="Titre2"/>
      </w:pPr>
      <w:bookmarkStart w:id="9" w:name="_Toc441654304"/>
      <w:r>
        <w:t>Les rô</w:t>
      </w:r>
      <w:r w:rsidR="00C50557">
        <w:t>les</w:t>
      </w:r>
      <w:bookmarkEnd w:id="9"/>
    </w:p>
    <w:p w:rsidR="00C50557" w:rsidRDefault="00C50557" w:rsidP="00C50557">
      <w:pPr>
        <w:pStyle w:val="Titre3"/>
      </w:pPr>
      <w:r>
        <w:t>Client</w:t>
      </w:r>
      <w:r w:rsidR="00BC5096">
        <w:t xml:space="preserve"> (TACTfactory)</w:t>
      </w:r>
    </w:p>
    <w:p w:rsidR="00C50557" w:rsidRDefault="00C50557" w:rsidP="00C50557">
      <w:pPr>
        <w:pStyle w:val="Paragraphedeliste"/>
        <w:numPr>
          <w:ilvl w:val="0"/>
          <w:numId w:val="24"/>
        </w:numPr>
        <w:spacing w:before="0" w:line="259" w:lineRule="auto"/>
      </w:pPr>
      <w:r w:rsidRPr="006D3C99">
        <w:t>Valider les phases de choix (gra</w:t>
      </w:r>
      <w:r>
        <w:t>phisme, ergonomie, contenus),</w:t>
      </w:r>
    </w:p>
    <w:p w:rsidR="00C50557" w:rsidRDefault="00C50557" w:rsidP="00C50557">
      <w:pPr>
        <w:pStyle w:val="Paragraphedeliste"/>
        <w:numPr>
          <w:ilvl w:val="0"/>
          <w:numId w:val="24"/>
        </w:numPr>
        <w:spacing w:before="0" w:line="259" w:lineRule="auto"/>
      </w:pPr>
      <w:r w:rsidRPr="006D3C99">
        <w:t>Valider le r</w:t>
      </w:r>
      <w:r>
        <w:t>espect du cahier des charges,</w:t>
      </w:r>
    </w:p>
    <w:p w:rsidR="00C50557" w:rsidRDefault="00C50557" w:rsidP="00C50557">
      <w:pPr>
        <w:pStyle w:val="Paragraphedeliste"/>
        <w:numPr>
          <w:ilvl w:val="0"/>
          <w:numId w:val="24"/>
        </w:numPr>
        <w:spacing w:before="0" w:line="259" w:lineRule="auto"/>
      </w:pPr>
      <w:r w:rsidRPr="006D3C99">
        <w:t>Ve</w:t>
      </w:r>
      <w:r>
        <w:t>iller au respect des délais,</w:t>
      </w:r>
    </w:p>
    <w:p w:rsidR="00C50557" w:rsidRDefault="00C50557" w:rsidP="00C50557">
      <w:pPr>
        <w:pStyle w:val="Paragraphedeliste"/>
        <w:numPr>
          <w:ilvl w:val="0"/>
          <w:numId w:val="24"/>
        </w:numPr>
        <w:spacing w:before="0" w:line="259" w:lineRule="auto"/>
      </w:pPr>
      <w:r w:rsidRPr="006D3C99">
        <w:t>Fournir les contenus de base (textes, plaquettes, logos, images, photos)</w:t>
      </w:r>
    </w:p>
    <w:p w:rsidR="002A728F" w:rsidRDefault="002A728F" w:rsidP="00C50557">
      <w:pPr>
        <w:pStyle w:val="Paragraphedeliste"/>
        <w:numPr>
          <w:ilvl w:val="0"/>
          <w:numId w:val="24"/>
        </w:numPr>
        <w:spacing w:before="0" w:line="259" w:lineRule="auto"/>
      </w:pPr>
      <w:r>
        <w:t>Valider les tests et l’intégration finale</w:t>
      </w:r>
    </w:p>
    <w:p w:rsidR="00BC0C25" w:rsidRDefault="00C50557" w:rsidP="00C50557">
      <w:pPr>
        <w:pStyle w:val="Titre3"/>
      </w:pPr>
      <w:r>
        <w:t>Prestataire</w:t>
      </w:r>
      <w:r w:rsidR="00BC5096">
        <w:t xml:space="preserve"> (Apprentis)</w:t>
      </w:r>
    </w:p>
    <w:p w:rsidR="00C50557" w:rsidRDefault="00C50557" w:rsidP="00C50557">
      <w:pPr>
        <w:pStyle w:val="Paragraphedeliste"/>
        <w:numPr>
          <w:ilvl w:val="0"/>
          <w:numId w:val="25"/>
        </w:numPr>
        <w:spacing w:before="0" w:line="259" w:lineRule="auto"/>
      </w:pPr>
      <w:r>
        <w:t>Concevoir et réaliser les 3 solutions mobiles,</w:t>
      </w:r>
    </w:p>
    <w:p w:rsidR="00C50557" w:rsidRDefault="00C50557" w:rsidP="00C50557">
      <w:pPr>
        <w:pStyle w:val="Paragraphedeliste"/>
        <w:numPr>
          <w:ilvl w:val="0"/>
          <w:numId w:val="25"/>
        </w:numPr>
        <w:spacing w:before="0" w:line="259" w:lineRule="auto"/>
      </w:pPr>
      <w:r w:rsidRPr="006D3C99">
        <w:t xml:space="preserve">Concevoir et réaliser </w:t>
      </w:r>
      <w:r>
        <w:t>une interface de gestion de l’application,</w:t>
      </w:r>
    </w:p>
    <w:p w:rsidR="002A728F" w:rsidRDefault="002A728F" w:rsidP="00C50557">
      <w:pPr>
        <w:pStyle w:val="Paragraphedeliste"/>
        <w:numPr>
          <w:ilvl w:val="0"/>
          <w:numId w:val="25"/>
        </w:numPr>
        <w:spacing w:before="0" w:line="259" w:lineRule="auto"/>
      </w:pPr>
      <w:r>
        <w:t>Concevoir la documentation technique et fonctionnelle,</w:t>
      </w:r>
    </w:p>
    <w:p w:rsidR="002A728F" w:rsidRDefault="002A728F" w:rsidP="00C50557">
      <w:pPr>
        <w:pStyle w:val="Paragraphedeliste"/>
        <w:numPr>
          <w:ilvl w:val="0"/>
          <w:numId w:val="25"/>
        </w:numPr>
        <w:spacing w:before="0" w:line="259" w:lineRule="auto"/>
      </w:pPr>
      <w:r>
        <w:t>Concevoir les tests associés à module,</w:t>
      </w:r>
    </w:p>
    <w:p w:rsidR="002A728F" w:rsidRDefault="002A728F" w:rsidP="00C50557">
      <w:pPr>
        <w:pStyle w:val="Paragraphedeliste"/>
        <w:numPr>
          <w:ilvl w:val="0"/>
          <w:numId w:val="25"/>
        </w:numPr>
        <w:spacing w:before="0" w:line="259" w:lineRule="auto"/>
      </w:pPr>
      <w:r>
        <w:t>Assurer la gestion de projet,</w:t>
      </w:r>
    </w:p>
    <w:p w:rsidR="002A728F" w:rsidRDefault="002A728F" w:rsidP="00C50557">
      <w:pPr>
        <w:pStyle w:val="Paragraphedeliste"/>
        <w:numPr>
          <w:ilvl w:val="0"/>
          <w:numId w:val="25"/>
        </w:numPr>
        <w:spacing w:before="0" w:line="259" w:lineRule="auto"/>
      </w:pPr>
      <w:r>
        <w:t>Mettre en place le Plan de Management de Projet,</w:t>
      </w:r>
    </w:p>
    <w:p w:rsidR="00C50557" w:rsidRDefault="00E747A5" w:rsidP="00C50557">
      <w:pPr>
        <w:pStyle w:val="Paragraphedeliste"/>
        <w:numPr>
          <w:ilvl w:val="0"/>
          <w:numId w:val="25"/>
        </w:numPr>
        <w:spacing w:before="0" w:line="259" w:lineRule="auto"/>
      </w:pPr>
      <w:r>
        <w:t>Respecter</w:t>
      </w:r>
      <w:r w:rsidR="00C50557">
        <w:t xml:space="preserve"> les délais et l'obligation de ré</w:t>
      </w:r>
      <w:r w:rsidR="00C50557" w:rsidRPr="006D3C99">
        <w:t>sultat.</w:t>
      </w:r>
    </w:p>
    <w:p w:rsidR="00BC0C25" w:rsidRPr="00967F10" w:rsidRDefault="00C50557">
      <w:pPr>
        <w:pStyle w:val="Titre1"/>
        <w:rPr>
          <w:noProof/>
        </w:rPr>
      </w:pPr>
      <w:bookmarkStart w:id="10" w:name="_Toc441654305"/>
      <w:r>
        <w:rPr>
          <w:rFonts w:ascii="Cambria" w:hAnsi="Cambria"/>
          <w:noProof/>
          <w:color w:val="595959"/>
        </w:rPr>
        <w:lastRenderedPageBreak/>
        <w:t>Partie II – Le projet</w:t>
      </w:r>
      <w:bookmarkEnd w:id="10"/>
    </w:p>
    <w:p w:rsidR="00BC0C25" w:rsidRDefault="00C50557" w:rsidP="00C50557">
      <w:pPr>
        <w:pStyle w:val="Titre2"/>
      </w:pPr>
      <w:bookmarkStart w:id="11" w:name="_Toc441654306"/>
      <w:r>
        <w:t xml:space="preserve">Le </w:t>
      </w:r>
      <w:r w:rsidR="00D5444A">
        <w:t>positionnement</w:t>
      </w:r>
      <w:bookmarkEnd w:id="11"/>
    </w:p>
    <w:p w:rsidR="00C50557" w:rsidRDefault="00D5444A" w:rsidP="00C50557">
      <w:pPr>
        <w:pStyle w:val="Titre3"/>
      </w:pPr>
      <w:r>
        <w:t>Positionnement</w:t>
      </w:r>
      <w:r w:rsidR="00C50557">
        <w:t xml:space="preserve"> extérieur</w:t>
      </w:r>
    </w:p>
    <w:p w:rsidR="00C50557" w:rsidRDefault="00C50557" w:rsidP="00C50557">
      <w:r>
        <w:t>Face à une concurrence élevée dans le domaine du développement mobile, TACTfactory doit faire preuve d’une grande disponibilité auprès de ces clients actuels et futurs. A cet effet celui-ci sera dédié uniquement à la maintenance des solutions existantes et à la création de nouvelles applications pour les clients extérieurs.</w:t>
      </w:r>
    </w:p>
    <w:p w:rsidR="00C50557" w:rsidRDefault="00D5444A" w:rsidP="00C50557">
      <w:pPr>
        <w:pStyle w:val="Titre3"/>
      </w:pPr>
      <w:r>
        <w:t>Positionnement</w:t>
      </w:r>
      <w:r w:rsidR="00C50557">
        <w:t xml:space="preserve"> interne à l’entreprise</w:t>
      </w:r>
    </w:p>
    <w:p w:rsidR="00FF5F1B" w:rsidRDefault="00C50557" w:rsidP="00C50557">
      <w:r>
        <w:t xml:space="preserve">Aujourd’hui la </w:t>
      </w:r>
      <w:r w:rsidRPr="00E34C5E">
        <w:rPr>
          <w:b/>
        </w:rPr>
        <w:t>part de l’activité « formation » devient importante</w:t>
      </w:r>
      <w:r>
        <w:t xml:space="preserve"> et est vecteur d’une </w:t>
      </w:r>
      <w:r w:rsidRPr="00E34C5E">
        <w:rPr>
          <w:b/>
        </w:rPr>
        <w:t>image</w:t>
      </w:r>
      <w:r>
        <w:t xml:space="preserve"> extérieur de </w:t>
      </w:r>
      <w:r w:rsidRPr="00E34C5E">
        <w:rPr>
          <w:b/>
        </w:rPr>
        <w:t>qualité</w:t>
      </w:r>
      <w:r>
        <w:t xml:space="preserve">. Pour continuer à proposer ce service et faire face à une hausse importante de demande en formation ces deux dernières années, la société souhaite </w:t>
      </w:r>
      <w:r w:rsidRPr="00E34C5E">
        <w:rPr>
          <w:b/>
        </w:rPr>
        <w:t>optimiser le temps de gestion dans l’organisation et la correction des examens</w:t>
      </w:r>
      <w:r w:rsidR="00FF5F1B">
        <w:t xml:space="preserve"> de fin de formation tout en réduisant de moitié la production de documents papiers.</w:t>
      </w:r>
    </w:p>
    <w:p w:rsidR="00C50557" w:rsidRDefault="00C50557" w:rsidP="00C50557">
      <w:pPr>
        <w:pStyle w:val="Titre3"/>
      </w:pPr>
      <w:r>
        <w:t>Profil utilisateur</w:t>
      </w:r>
    </w:p>
    <w:p w:rsidR="006258DA" w:rsidRDefault="00C50557" w:rsidP="006258DA">
      <w:pPr>
        <w:spacing w:after="0"/>
      </w:pPr>
      <w:r w:rsidRPr="00E34C5E">
        <w:rPr>
          <w:b/>
        </w:rPr>
        <w:t>Profil professionnel</w:t>
      </w:r>
      <w:r>
        <w:t xml:space="preserve"> : </w:t>
      </w:r>
      <w:r w:rsidR="006258DA" w:rsidRPr="006258DA">
        <w:rPr>
          <w:b/>
        </w:rPr>
        <w:t>gestionnaire de l’application</w:t>
      </w:r>
      <w:r w:rsidR="006258DA">
        <w:t>.</w:t>
      </w:r>
    </w:p>
    <w:p w:rsidR="00C50557" w:rsidRDefault="00C50557" w:rsidP="006258DA">
      <w:pPr>
        <w:pStyle w:val="Paragraphedeliste"/>
        <w:numPr>
          <w:ilvl w:val="0"/>
          <w:numId w:val="47"/>
        </w:numPr>
      </w:pPr>
      <w:r>
        <w:t xml:space="preserve">Il s’agit avant tout d’un usage professionnel pour toute la partie </w:t>
      </w:r>
      <w:r w:rsidRPr="00E34C5E">
        <w:t>gestion</w:t>
      </w:r>
      <w:r>
        <w:t xml:space="preserve"> de l’application et </w:t>
      </w:r>
      <w:r w:rsidRPr="00E34C5E">
        <w:t>mise en ligne des examens sous forme de questionnaires</w:t>
      </w:r>
      <w:r>
        <w:t xml:space="preserve">. Ils auront à charge la </w:t>
      </w:r>
      <w:r w:rsidRPr="006258DA">
        <w:rPr>
          <w:b/>
        </w:rPr>
        <w:t>gestion des données disponible sur les applications</w:t>
      </w:r>
      <w:r w:rsidR="006258DA">
        <w:t>.</w:t>
      </w:r>
    </w:p>
    <w:p w:rsidR="006258DA" w:rsidRDefault="00C50557" w:rsidP="006258DA">
      <w:pPr>
        <w:spacing w:after="0"/>
      </w:pPr>
      <w:r w:rsidRPr="00E34C5E">
        <w:rPr>
          <w:b/>
        </w:rPr>
        <w:t>Public étudiant</w:t>
      </w:r>
      <w:r w:rsidR="006258DA">
        <w:rPr>
          <w:b/>
        </w:rPr>
        <w:t xml:space="preserve"> d’horizons variés</w:t>
      </w:r>
      <w:r>
        <w:t xml:space="preserve"> : </w:t>
      </w:r>
      <w:r w:rsidR="006258DA" w:rsidRPr="006258DA">
        <w:rPr>
          <w:b/>
        </w:rPr>
        <w:t>utilisateur final</w:t>
      </w:r>
    </w:p>
    <w:p w:rsidR="006258DA" w:rsidRDefault="00C50557" w:rsidP="00D10572">
      <w:pPr>
        <w:pStyle w:val="Paragraphedeliste"/>
        <w:numPr>
          <w:ilvl w:val="0"/>
          <w:numId w:val="46"/>
        </w:numPr>
      </w:pPr>
      <w:r>
        <w:t>Ceux-ci peuvent-être d’ordre professionnel (intégrer</w:t>
      </w:r>
      <w:r w:rsidR="006258DA">
        <w:t xml:space="preserve"> à une entreprise), et étudiant.</w:t>
      </w:r>
    </w:p>
    <w:p w:rsidR="00C50557" w:rsidRDefault="00C50557" w:rsidP="00D10572">
      <w:pPr>
        <w:pStyle w:val="Paragraphedeliste"/>
        <w:numPr>
          <w:ilvl w:val="0"/>
          <w:numId w:val="46"/>
        </w:numPr>
      </w:pPr>
      <w:r>
        <w:t xml:space="preserve">Etant donné une </w:t>
      </w:r>
      <w:r w:rsidRPr="006258DA">
        <w:rPr>
          <w:b/>
        </w:rPr>
        <w:t>grande diversité de profil</w:t>
      </w:r>
      <w:r>
        <w:t xml:space="preserve"> dans les utilisateurs finaux, la solution devra correspondre à </w:t>
      </w:r>
      <w:r w:rsidRPr="006258DA">
        <w:rPr>
          <w:b/>
        </w:rPr>
        <w:t>tous types de terminaux</w:t>
      </w:r>
      <w:r>
        <w:t>.</w:t>
      </w:r>
    </w:p>
    <w:p w:rsidR="00C50557" w:rsidRDefault="00C50557" w:rsidP="00C50557">
      <w:pPr>
        <w:pStyle w:val="Titre3"/>
      </w:pPr>
      <w:r>
        <w:t>Enjeux</w:t>
      </w:r>
    </w:p>
    <w:p w:rsidR="00C50557" w:rsidRDefault="00C50557" w:rsidP="00390413">
      <w:pPr>
        <w:pStyle w:val="Paragraphedeliste"/>
        <w:numPr>
          <w:ilvl w:val="0"/>
          <w:numId w:val="28"/>
        </w:numPr>
      </w:pPr>
      <w:r w:rsidRPr="00E34C5E">
        <w:rPr>
          <w:b/>
        </w:rPr>
        <w:t>Un gain de temps</w:t>
      </w:r>
      <w:r>
        <w:t xml:space="preserve"> pour les formateurs qui pourra être alloué à un autre client :</w:t>
      </w:r>
    </w:p>
    <w:p w:rsidR="00C50557" w:rsidRDefault="005E0EA8" w:rsidP="00390413">
      <w:pPr>
        <w:pStyle w:val="Paragraphedeliste"/>
        <w:numPr>
          <w:ilvl w:val="1"/>
          <w:numId w:val="28"/>
        </w:numPr>
      </w:pPr>
      <w:r>
        <w:t>P</w:t>
      </w:r>
      <w:r w:rsidR="00C50557">
        <w:t xml:space="preserve">our la </w:t>
      </w:r>
      <w:r w:rsidR="00C50557" w:rsidRPr="00E34C5E">
        <w:rPr>
          <w:b/>
        </w:rPr>
        <w:t>préparation aux examens</w:t>
      </w:r>
      <w:r w:rsidR="00C50557">
        <w:t xml:space="preserve"> (déplacement moindre des formateurs, création et diffusion plus rapide des questionnaires)</w:t>
      </w:r>
    </w:p>
    <w:p w:rsidR="00C50557" w:rsidRDefault="005E0EA8" w:rsidP="00390413">
      <w:pPr>
        <w:pStyle w:val="Paragraphedeliste"/>
        <w:numPr>
          <w:ilvl w:val="1"/>
          <w:numId w:val="28"/>
        </w:numPr>
      </w:pPr>
      <w:r>
        <w:t>P</w:t>
      </w:r>
      <w:r w:rsidR="00C50557">
        <w:t xml:space="preserve">our la </w:t>
      </w:r>
      <w:r w:rsidR="00C50557" w:rsidRPr="00E34C5E">
        <w:rPr>
          <w:b/>
        </w:rPr>
        <w:t>correction des questionnaires</w:t>
      </w:r>
    </w:p>
    <w:p w:rsidR="00C50557" w:rsidRDefault="00C50557" w:rsidP="00390413">
      <w:pPr>
        <w:pStyle w:val="Paragraphedeliste"/>
        <w:numPr>
          <w:ilvl w:val="0"/>
          <w:numId w:val="28"/>
        </w:numPr>
      </w:pPr>
      <w:r>
        <w:t xml:space="preserve">Des </w:t>
      </w:r>
      <w:r w:rsidRPr="00E34C5E">
        <w:rPr>
          <w:b/>
        </w:rPr>
        <w:t>résultats diffusés</w:t>
      </w:r>
      <w:r>
        <w:t xml:space="preserve"> plus </w:t>
      </w:r>
      <w:r w:rsidRPr="00E34C5E">
        <w:rPr>
          <w:b/>
        </w:rPr>
        <w:t>rapidement</w:t>
      </w:r>
      <w:r>
        <w:t xml:space="preserve"> auprès du public étudiant.</w:t>
      </w:r>
    </w:p>
    <w:p w:rsidR="00C50557" w:rsidRDefault="00C50557" w:rsidP="00390413">
      <w:pPr>
        <w:pStyle w:val="Paragraphedeliste"/>
        <w:numPr>
          <w:ilvl w:val="0"/>
          <w:numId w:val="28"/>
        </w:numPr>
      </w:pPr>
      <w:r>
        <w:t xml:space="preserve">Une </w:t>
      </w:r>
      <w:r w:rsidRPr="00E34C5E">
        <w:rPr>
          <w:b/>
        </w:rPr>
        <w:t>démarche environnementale</w:t>
      </w:r>
      <w:r>
        <w:t xml:space="preserve"> visible.</w:t>
      </w:r>
    </w:p>
    <w:p w:rsidR="00C50557" w:rsidRDefault="00C50557" w:rsidP="00390413">
      <w:pPr>
        <w:pStyle w:val="Paragraphedeliste"/>
        <w:numPr>
          <w:ilvl w:val="0"/>
          <w:numId w:val="28"/>
        </w:numPr>
      </w:pPr>
      <w:r w:rsidRPr="00E34C5E">
        <w:rPr>
          <w:b/>
        </w:rPr>
        <w:t>Diffusion</w:t>
      </w:r>
      <w:r>
        <w:t xml:space="preserve"> d’une </w:t>
      </w:r>
      <w:r w:rsidRPr="00E34C5E">
        <w:rPr>
          <w:b/>
        </w:rPr>
        <w:t>image de qualité</w:t>
      </w:r>
      <w:r>
        <w:t xml:space="preserve"> auprès de ses partenaires.</w:t>
      </w:r>
    </w:p>
    <w:p w:rsidR="00C50557" w:rsidRDefault="00390413" w:rsidP="00390413">
      <w:pPr>
        <w:pStyle w:val="Titre2"/>
      </w:pPr>
      <w:bookmarkStart w:id="12" w:name="_Toc441654307"/>
      <w:r>
        <w:t>L’objectif</w:t>
      </w:r>
      <w:bookmarkEnd w:id="12"/>
    </w:p>
    <w:p w:rsidR="00390413" w:rsidRPr="00390413" w:rsidRDefault="00390413" w:rsidP="00390413">
      <w:r>
        <w:t>Concevoir, développer et mettre en production l’ensemble d’une solution web et mobile fonctionnelle pour plateforme Android, IOS et Windows Phone, destinée à nos formateurs et étudiants, permettant d’optimiser le temps passé à la gestion des examens (création, correction, diffusion). La solution devra prendre en compte l’ensemble des contraintes diffusées dans le Cahier des charges et être opérationnelle pour le 08/07/2016.</w:t>
      </w:r>
    </w:p>
    <w:p w:rsidR="00BC0C25" w:rsidRPr="00967F10" w:rsidRDefault="00390413">
      <w:pPr>
        <w:pStyle w:val="Titre1"/>
        <w:rPr>
          <w:noProof/>
        </w:rPr>
      </w:pPr>
      <w:bookmarkStart w:id="13" w:name="_Toc441654308"/>
      <w:r>
        <w:rPr>
          <w:rFonts w:ascii="Cambria" w:hAnsi="Cambria"/>
          <w:noProof/>
          <w:color w:val="595959"/>
        </w:rPr>
        <w:lastRenderedPageBreak/>
        <w:t>Partie III – Prestations attendues</w:t>
      </w:r>
      <w:bookmarkEnd w:id="13"/>
    </w:p>
    <w:p w:rsidR="00201C0D" w:rsidRDefault="00201C0D" w:rsidP="00201C0D">
      <w:pPr>
        <w:pStyle w:val="Titre2"/>
      </w:pPr>
      <w:bookmarkStart w:id="14" w:name="_Toc441654309"/>
      <w:r>
        <w:t>L’administration</w:t>
      </w:r>
      <w:bookmarkEnd w:id="14"/>
    </w:p>
    <w:p w:rsidR="008C707F" w:rsidRPr="008C707F" w:rsidRDefault="008C707F" w:rsidP="008C707F">
      <w:r>
        <w:t>Le panel d’administration se fera par une interface dédiée.</w:t>
      </w:r>
    </w:p>
    <w:p w:rsidR="00C23A35" w:rsidRDefault="00C23A35" w:rsidP="00C23A35">
      <w:pPr>
        <w:pStyle w:val="Titre3"/>
      </w:pPr>
      <w:r>
        <w:t>Sécurité et Authentification</w:t>
      </w:r>
    </w:p>
    <w:p w:rsidR="00C23A35" w:rsidRDefault="00C23A35" w:rsidP="00C23A35">
      <w:r w:rsidRPr="00390413">
        <w:t>Il est nécessaire de pouvoir gérer un système d’authentification fort pour permettre la confidentialité des données des formateurs et éviter tout accès inapproprié aux données des formateurs ainsi qu’aux données personnelles des utilisateurs.</w:t>
      </w:r>
    </w:p>
    <w:p w:rsidR="00C23A35" w:rsidRDefault="00C23A35" w:rsidP="008C707F">
      <w:pPr>
        <w:pStyle w:val="Titre3"/>
      </w:pPr>
      <w:r>
        <w:t>Gestion des utilisateurs</w:t>
      </w:r>
    </w:p>
    <w:p w:rsidR="00C23A35" w:rsidRDefault="00C23A35" w:rsidP="00C23A35">
      <w:r>
        <w:t xml:space="preserve">Seul le formateur qui sera administrateur pourra </w:t>
      </w:r>
      <w:r w:rsidRPr="00602D80">
        <w:rPr>
          <w:b/>
        </w:rPr>
        <w:t>Ajouter</w:t>
      </w:r>
      <w:r>
        <w:t xml:space="preserve">, </w:t>
      </w:r>
      <w:r w:rsidRPr="00602D80">
        <w:rPr>
          <w:b/>
        </w:rPr>
        <w:t>Modifier</w:t>
      </w:r>
      <w:r>
        <w:t xml:space="preserve">, </w:t>
      </w:r>
      <w:r w:rsidRPr="00602D80">
        <w:rPr>
          <w:b/>
        </w:rPr>
        <w:t>Supprimer</w:t>
      </w:r>
      <w:r>
        <w:t xml:space="preserve"> un utilisateur.</w:t>
      </w:r>
    </w:p>
    <w:p w:rsidR="00C23A35" w:rsidRDefault="00C23A35" w:rsidP="00C23A35">
      <w:r>
        <w:t>Afin de faciliter la gestion des étudiants, les formateurs devront pouvoir gérer les étudiants par groupe. Cependant, un étudiant peut-être autodidacte ou faire partie d’un centre de formation. L’appartenance à un groupe n’est donc pas obligatoire pour créer un utilisateur.</w:t>
      </w:r>
    </w:p>
    <w:p w:rsidR="00C23A35" w:rsidRDefault="00C23A35" w:rsidP="00C23A35">
      <w:pPr>
        <w:pStyle w:val="Titre3"/>
      </w:pPr>
      <w:r>
        <w:t>Gestion des questionnaires</w:t>
      </w:r>
    </w:p>
    <w:p w:rsidR="008C707F" w:rsidRDefault="00C23A35" w:rsidP="00C23A35">
      <w:r>
        <w:t xml:space="preserve">Seul le formateur (administrateur) pourra </w:t>
      </w:r>
      <w:r w:rsidRPr="00602D80">
        <w:rPr>
          <w:b/>
        </w:rPr>
        <w:t>Ajouter</w:t>
      </w:r>
      <w:r>
        <w:t xml:space="preserve">, </w:t>
      </w:r>
      <w:r w:rsidRPr="00602D80">
        <w:rPr>
          <w:b/>
        </w:rPr>
        <w:t>modifier</w:t>
      </w:r>
      <w:r>
        <w:t xml:space="preserve">, </w:t>
      </w:r>
      <w:r w:rsidRPr="00602D80">
        <w:rPr>
          <w:b/>
        </w:rPr>
        <w:t>supprimer</w:t>
      </w:r>
      <w:r>
        <w:t xml:space="preserve"> un questionnaire.</w:t>
      </w:r>
    </w:p>
    <w:p w:rsidR="00C23A35" w:rsidRDefault="00C23A35" w:rsidP="00C23A35">
      <w:r>
        <w:t>L’organisation des QCM :</w:t>
      </w:r>
    </w:p>
    <w:p w:rsidR="00C23A35" w:rsidRDefault="00C23A35" w:rsidP="00C23A35">
      <w:pPr>
        <w:pStyle w:val="Paragraphedeliste"/>
        <w:numPr>
          <w:ilvl w:val="0"/>
          <w:numId w:val="35"/>
        </w:numPr>
      </w:pPr>
      <w:r w:rsidRPr="008C707F">
        <w:rPr>
          <w:b/>
        </w:rPr>
        <w:t>Par catégorie</w:t>
      </w:r>
      <w:r>
        <w:t xml:space="preserve"> (un tri des QCM par catégorie est souhaitable)</w:t>
      </w:r>
    </w:p>
    <w:p w:rsidR="00C23A35" w:rsidRPr="008C707F" w:rsidRDefault="00C23A35" w:rsidP="00C23A35">
      <w:pPr>
        <w:pStyle w:val="Paragraphedeliste"/>
        <w:numPr>
          <w:ilvl w:val="0"/>
          <w:numId w:val="35"/>
        </w:numPr>
        <w:rPr>
          <w:b/>
        </w:rPr>
      </w:pPr>
      <w:r w:rsidRPr="008C707F">
        <w:rPr>
          <w:b/>
        </w:rPr>
        <w:t>Question à choix multiple</w:t>
      </w:r>
    </w:p>
    <w:p w:rsidR="00C23A35" w:rsidRDefault="00C23A35" w:rsidP="00C23A35">
      <w:pPr>
        <w:pStyle w:val="Paragraphedeliste"/>
        <w:numPr>
          <w:ilvl w:val="0"/>
          <w:numId w:val="35"/>
        </w:numPr>
      </w:pPr>
      <w:r>
        <w:t xml:space="preserve">Un </w:t>
      </w:r>
      <w:r w:rsidRPr="008C707F">
        <w:rPr>
          <w:b/>
        </w:rPr>
        <w:t>contenu multimédia varié</w:t>
      </w:r>
      <w:r>
        <w:t xml:space="preserve"> (audio-vidéo, image)</w:t>
      </w:r>
    </w:p>
    <w:p w:rsidR="00C23A35" w:rsidRDefault="00C23A35" w:rsidP="00C23A35">
      <w:r>
        <w:t xml:space="preserve">Le panel d’administration donne la possibilité de gérer le temps d’accès et durée limitée des </w:t>
      </w:r>
      <w:proofErr w:type="spellStart"/>
      <w:r>
        <w:t>QCMs</w:t>
      </w:r>
      <w:proofErr w:type="spellEnd"/>
      <w:r>
        <w:t>.</w:t>
      </w:r>
    </w:p>
    <w:p w:rsidR="00C23A35" w:rsidRDefault="00C23A35" w:rsidP="00C23A35">
      <w:pPr>
        <w:pStyle w:val="Paragraphedeliste"/>
        <w:numPr>
          <w:ilvl w:val="0"/>
          <w:numId w:val="36"/>
        </w:numPr>
      </w:pPr>
      <w:r w:rsidRPr="00B57A97">
        <w:rPr>
          <w:b/>
        </w:rPr>
        <w:t>Accès limité dans le temps</w:t>
      </w:r>
      <w:r>
        <w:t> : le QCM sera disponible sur l’application selon une période donnée (date et heure)</w:t>
      </w:r>
    </w:p>
    <w:p w:rsidR="00C23A35" w:rsidRDefault="00C23A35" w:rsidP="00C23A35">
      <w:pPr>
        <w:pStyle w:val="Paragraphedeliste"/>
        <w:numPr>
          <w:ilvl w:val="0"/>
          <w:numId w:val="36"/>
        </w:numPr>
      </w:pPr>
      <w:r w:rsidRPr="00B57A97">
        <w:rPr>
          <w:b/>
        </w:rPr>
        <w:t>Temps de réponse limitée</w:t>
      </w:r>
      <w:r>
        <w:t> : une fois le QCM commencé par l’étudiant, celui-ci n’aura qu’un temps maximum pour le terminer et envoyer les réponses.</w:t>
      </w:r>
    </w:p>
    <w:p w:rsidR="00C23A35" w:rsidRDefault="00C23A35" w:rsidP="00C23A35">
      <w:r>
        <w:t xml:space="preserve">Afin d’éviter la redite de questions et donc la possibilité d’augmenter le taux de réussite des différents QCM, une </w:t>
      </w:r>
      <w:r w:rsidRPr="00BF4B90">
        <w:rPr>
          <w:b/>
        </w:rPr>
        <w:t>question</w:t>
      </w:r>
      <w:r>
        <w:t xml:space="preserve"> ne sera </w:t>
      </w:r>
      <w:r w:rsidRPr="00BF4B90">
        <w:rPr>
          <w:b/>
        </w:rPr>
        <w:t>associée</w:t>
      </w:r>
      <w:r>
        <w:t xml:space="preserve"> qu’à </w:t>
      </w:r>
      <w:r w:rsidRPr="00BF4B90">
        <w:rPr>
          <w:b/>
        </w:rPr>
        <w:t>un seul QCM</w:t>
      </w:r>
      <w:r>
        <w:t>.</w:t>
      </w:r>
    </w:p>
    <w:p w:rsidR="00C23A35" w:rsidRDefault="00C23A35" w:rsidP="008C707F">
      <w:r>
        <w:t xml:space="preserve">De manière à favoriser un QCM </w:t>
      </w:r>
      <w:r w:rsidR="00DC3FDA">
        <w:t>individualisé</w:t>
      </w:r>
      <w:r>
        <w:t xml:space="preserve">, les </w:t>
      </w:r>
      <w:r w:rsidRPr="00BF4B90">
        <w:rPr>
          <w:b/>
        </w:rPr>
        <w:t>questions sélectionnées</w:t>
      </w:r>
      <w:r>
        <w:t xml:space="preserve"> seront </w:t>
      </w:r>
      <w:r w:rsidRPr="00BF4B90">
        <w:rPr>
          <w:b/>
        </w:rPr>
        <w:t>aléatoires</w:t>
      </w:r>
      <w:r>
        <w:t>.</w:t>
      </w:r>
    </w:p>
    <w:p w:rsidR="00602D80" w:rsidRDefault="00602D80" w:rsidP="00602D80">
      <w:pPr>
        <w:pStyle w:val="Titre3"/>
      </w:pPr>
      <w:r>
        <w:t>Gestion de la correction automatique</w:t>
      </w:r>
    </w:p>
    <w:p w:rsidR="00602D80" w:rsidRDefault="00602D80" w:rsidP="00602D80">
      <w:r>
        <w:t>Après envoie des réponses de l’étudiant via l’application mobile, la correction du QCM se fera automatiquement.</w:t>
      </w:r>
    </w:p>
    <w:p w:rsidR="00602D80" w:rsidRDefault="00602D80" w:rsidP="00602D80">
      <w:r>
        <w:t>La correction se fera selon les règles officielles d’un QCM.</w:t>
      </w:r>
    </w:p>
    <w:p w:rsidR="00602D80" w:rsidRDefault="00602D80" w:rsidP="00602D80">
      <w:pPr>
        <w:pStyle w:val="Titre3"/>
      </w:pPr>
      <w:r>
        <w:lastRenderedPageBreak/>
        <w:t>Affichage des Résultats</w:t>
      </w:r>
    </w:p>
    <w:p w:rsidR="00602D80" w:rsidRPr="00390413" w:rsidRDefault="00602D80" w:rsidP="00602D80">
      <w:r>
        <w:t>Les résultats ne seront pas connus des étudiants</w:t>
      </w:r>
    </w:p>
    <w:p w:rsidR="00602D80" w:rsidRDefault="00602D80" w:rsidP="00602D80">
      <w:r w:rsidRPr="00390413">
        <w:t>Seul</w:t>
      </w:r>
      <w:r>
        <w:t xml:space="preserve"> le formateur pourra consulter les résultats</w:t>
      </w:r>
      <w:r w:rsidR="008C707F">
        <w:t xml:space="preserve"> des QCM.</w:t>
      </w:r>
    </w:p>
    <w:p w:rsidR="00BC0C25" w:rsidRDefault="00201C0D" w:rsidP="006D2354">
      <w:pPr>
        <w:pStyle w:val="Titre2"/>
      </w:pPr>
      <w:bookmarkStart w:id="15" w:name="_Toc441654310"/>
      <w:r>
        <w:t>L’application</w:t>
      </w:r>
      <w:bookmarkEnd w:id="15"/>
    </w:p>
    <w:p w:rsidR="00390413" w:rsidRPr="00390413" w:rsidRDefault="00390413" w:rsidP="00C23A35">
      <w:pPr>
        <w:pStyle w:val="Titre3"/>
      </w:pPr>
      <w:r>
        <w:t>Authentification</w:t>
      </w:r>
    </w:p>
    <w:p w:rsidR="00390413" w:rsidRDefault="00390413" w:rsidP="00390413">
      <w:r w:rsidRPr="00390413">
        <w:t>Les étudiants aux QCM devront aux préalables s’authentifier mais n’auront pas la possibilité de s’enregistrer. Le formateur fournira lui-même un identifiant et un mot de passe propre à l’utilisateur pour accéder aux QCM.</w:t>
      </w:r>
    </w:p>
    <w:p w:rsidR="00390413" w:rsidRDefault="00C23A35" w:rsidP="00390413">
      <w:pPr>
        <w:pStyle w:val="Titre3"/>
      </w:pPr>
      <w:r>
        <w:t>Affichage des</w:t>
      </w:r>
      <w:r w:rsidR="00390413">
        <w:t xml:space="preserve"> questionnaires</w:t>
      </w:r>
    </w:p>
    <w:p w:rsidR="00602D80" w:rsidRDefault="00602D80" w:rsidP="00602D80">
      <w:r>
        <w:t>Le candidat pourra :</w:t>
      </w:r>
    </w:p>
    <w:p w:rsidR="00602D80" w:rsidRDefault="00602D80" w:rsidP="00602D80">
      <w:pPr>
        <w:pStyle w:val="Paragraphedeliste"/>
        <w:numPr>
          <w:ilvl w:val="0"/>
          <w:numId w:val="40"/>
        </w:numPr>
      </w:pPr>
      <w:r>
        <w:t xml:space="preserve">Sélectionner la catégorie auxquels appartient le ou les QCM </w:t>
      </w:r>
    </w:p>
    <w:p w:rsidR="00602D80" w:rsidRDefault="00602D80" w:rsidP="00602D80">
      <w:pPr>
        <w:pStyle w:val="Paragraphedeliste"/>
        <w:numPr>
          <w:ilvl w:val="0"/>
          <w:numId w:val="40"/>
        </w:numPr>
      </w:pPr>
      <w:r>
        <w:t>Sélectionner le QCM auxquels il souhaite répondre via une liste.</w:t>
      </w:r>
    </w:p>
    <w:p w:rsidR="00602D80" w:rsidRDefault="00602D80" w:rsidP="00602D80">
      <w:pPr>
        <w:pStyle w:val="Paragraphedeliste"/>
        <w:numPr>
          <w:ilvl w:val="0"/>
          <w:numId w:val="40"/>
        </w:numPr>
      </w:pPr>
      <w:r>
        <w:t>Remplir un QCM.</w:t>
      </w:r>
    </w:p>
    <w:p w:rsidR="00390413" w:rsidRDefault="00602D80" w:rsidP="00602D80">
      <w:r>
        <w:t>L</w:t>
      </w:r>
      <w:r w:rsidR="006C4346">
        <w:t>e questionnaire ne sera plus accessible par l’</w:t>
      </w:r>
      <w:r>
        <w:t>étudiant :</w:t>
      </w:r>
    </w:p>
    <w:p w:rsidR="00602D80" w:rsidRDefault="00602D80" w:rsidP="00602D80">
      <w:pPr>
        <w:pStyle w:val="Paragraphedeliste"/>
        <w:numPr>
          <w:ilvl w:val="0"/>
          <w:numId w:val="45"/>
        </w:numPr>
      </w:pPr>
      <w:r>
        <w:t>Une fois le questionnaire remplis et valider</w:t>
      </w:r>
    </w:p>
    <w:p w:rsidR="00602D80" w:rsidRDefault="00602D80" w:rsidP="00602D80">
      <w:pPr>
        <w:pStyle w:val="Paragraphedeliste"/>
        <w:numPr>
          <w:ilvl w:val="0"/>
          <w:numId w:val="45"/>
        </w:numPr>
      </w:pPr>
      <w:r>
        <w:t>Le questionnaire commencé et pas validé.</w:t>
      </w:r>
    </w:p>
    <w:p w:rsidR="00390413" w:rsidRDefault="00390413" w:rsidP="00390413">
      <w:pPr>
        <w:pStyle w:val="Paragraphedeliste"/>
        <w:numPr>
          <w:ilvl w:val="0"/>
          <w:numId w:val="45"/>
        </w:numPr>
      </w:pPr>
      <w:r>
        <w:t>U</w:t>
      </w:r>
      <w:r w:rsidR="00602D80">
        <w:t>ne fois sortie du questionnaire (l’étudiant ne pourra pas refaire le QCM)</w:t>
      </w:r>
    </w:p>
    <w:p w:rsidR="00602D80" w:rsidRDefault="00602D80" w:rsidP="00390413">
      <w:pPr>
        <w:pStyle w:val="Paragraphedeliste"/>
        <w:numPr>
          <w:ilvl w:val="0"/>
          <w:numId w:val="45"/>
        </w:numPr>
      </w:pPr>
      <w:r>
        <w:t>Une fois le temps d’accès terminé.</w:t>
      </w:r>
    </w:p>
    <w:p w:rsidR="00602D80" w:rsidRDefault="00602D80" w:rsidP="00390413">
      <w:pPr>
        <w:pStyle w:val="Paragraphedeliste"/>
        <w:numPr>
          <w:ilvl w:val="0"/>
          <w:numId w:val="45"/>
        </w:numPr>
      </w:pPr>
      <w:r>
        <w:t>Une fois la durée limitée pour remplir le questionnaire terminé.</w:t>
      </w:r>
    </w:p>
    <w:p w:rsidR="00602D80" w:rsidRDefault="00602D80" w:rsidP="00602D80">
      <w:pPr>
        <w:pStyle w:val="Titre3"/>
      </w:pPr>
      <w:r>
        <w:t>Envoie des réponses</w:t>
      </w:r>
    </w:p>
    <w:p w:rsidR="008C707F" w:rsidRPr="008C707F" w:rsidRDefault="008C707F" w:rsidP="008C707F">
      <w:r>
        <w:t>L’utilisateur pourra modifier ses réponses avant validation du QCM via l’application mobile.</w:t>
      </w:r>
    </w:p>
    <w:p w:rsidR="00602D80" w:rsidRPr="00602D80" w:rsidRDefault="00602D80" w:rsidP="00602D80">
      <w:r>
        <w:t>L’étudiant aura la possibilité d’envoyer ou non les résultats du questionnaire.</w:t>
      </w:r>
    </w:p>
    <w:p w:rsidR="00390413" w:rsidRDefault="008C707F" w:rsidP="00390413">
      <w:pPr>
        <w:pStyle w:val="Titre3"/>
      </w:pPr>
      <w:r>
        <w:t>N</w:t>
      </w:r>
      <w:r w:rsidR="00CD48BF">
        <w:t>otification</w:t>
      </w:r>
    </w:p>
    <w:p w:rsidR="00CD48BF" w:rsidRDefault="00602D80" w:rsidP="00CD48BF">
      <w:r>
        <w:t>Une notification sera envoyée à l’étudiant dès qu’un nouveau QCM est disponible.</w:t>
      </w:r>
    </w:p>
    <w:p w:rsidR="00CD48BF" w:rsidRDefault="00CD48BF" w:rsidP="00CD48BF">
      <w:pPr>
        <w:pStyle w:val="Titre3"/>
      </w:pPr>
      <w:r>
        <w:t>Aide utilisateur</w:t>
      </w:r>
    </w:p>
    <w:p w:rsidR="0082381C" w:rsidRPr="008C707F" w:rsidRDefault="00CD48BF" w:rsidP="008C707F">
      <w:pPr>
        <w:spacing w:before="0" w:line="259" w:lineRule="auto"/>
      </w:pPr>
      <w:r>
        <w:t>Une aide sera intégrée à l’application afin d’informer les candidats des règles du QCM.</w:t>
      </w:r>
    </w:p>
    <w:p w:rsidR="008C707F" w:rsidRDefault="008C707F">
      <w:pPr>
        <w:jc w:val="left"/>
        <w:rPr>
          <w:rFonts w:ascii="Calibri" w:eastAsiaTheme="majorEastAsia" w:hAnsi="Calibri" w:cstheme="majorBidi"/>
          <w:caps/>
          <w:noProof/>
          <w:color w:val="8DD21C"/>
          <w:sz w:val="24"/>
          <w14:ligatures w14:val="standardContextual"/>
        </w:rPr>
      </w:pPr>
      <w:r>
        <w:br w:type="page"/>
      </w:r>
    </w:p>
    <w:p w:rsidR="00BC0C25" w:rsidRDefault="00CD48BF" w:rsidP="006D2354">
      <w:pPr>
        <w:pStyle w:val="Titre2"/>
      </w:pPr>
      <w:bookmarkStart w:id="16" w:name="_Toc441654311"/>
      <w:r>
        <w:lastRenderedPageBreak/>
        <w:t>Les contraintes</w:t>
      </w:r>
      <w:bookmarkEnd w:id="16"/>
    </w:p>
    <w:p w:rsidR="00CD48BF" w:rsidRDefault="00CD48BF" w:rsidP="00CD48BF">
      <w:pPr>
        <w:pStyle w:val="Titre3"/>
      </w:pPr>
      <w:r>
        <w:t>Charte graphique</w:t>
      </w:r>
    </w:p>
    <w:p w:rsidR="00CD48BF" w:rsidRDefault="00CD48BF" w:rsidP="00CD48BF">
      <w:r>
        <w:t>TACTfactory souhaite seulement que l’application respecte les couleurs utilisées pour représenter son entreprise (</w:t>
      </w:r>
      <w:r w:rsidRPr="00207982">
        <w:t>noir, vert, blanc)</w:t>
      </w:r>
      <w:r>
        <w:t>.</w:t>
      </w:r>
    </w:p>
    <w:p w:rsidR="00CD48BF" w:rsidRDefault="00CD48BF" w:rsidP="00CD48BF">
      <w:pPr>
        <w:pStyle w:val="Titre3"/>
      </w:pPr>
      <w:r>
        <w:t>Ecran</w:t>
      </w:r>
    </w:p>
    <w:p w:rsidR="00CD48BF" w:rsidRDefault="00CD48BF" w:rsidP="00CD48BF">
      <w:r>
        <w:t>L’affichage devra automatiquement s’adapter à la taille de l’écran du terminal ainsi qu’à profiter pleine</w:t>
      </w:r>
      <w:r w:rsidR="001C577A">
        <w:t>ment de l’affichage en portrait. Le mode paysage n’est pas souhaité.</w:t>
      </w:r>
    </w:p>
    <w:p w:rsidR="00CD48BF" w:rsidRDefault="00CD48BF" w:rsidP="00CD48BF">
      <w:pPr>
        <w:pStyle w:val="Titre3"/>
      </w:pPr>
      <w:r>
        <w:t>Compatibilité</w:t>
      </w:r>
    </w:p>
    <w:p w:rsidR="00CD48BF" w:rsidRDefault="00CD48BF" w:rsidP="00CD48BF">
      <w:r>
        <w:t>L’application doit être exécutable sur Windows Phone / Android et IOS</w:t>
      </w:r>
    </w:p>
    <w:p w:rsidR="00CD48BF" w:rsidRDefault="00CD48BF" w:rsidP="00CD48BF">
      <w:r>
        <w:t xml:space="preserve">Compatibilité des applications : </w:t>
      </w:r>
    </w:p>
    <w:p w:rsidR="00CD48BF" w:rsidRDefault="00CD48BF" w:rsidP="00CD48BF">
      <w:pPr>
        <w:pStyle w:val="Paragraphedeliste"/>
        <w:numPr>
          <w:ilvl w:val="0"/>
          <w:numId w:val="43"/>
        </w:numPr>
      </w:pPr>
      <w:r>
        <w:t>Android 4.1 -&gt; 6.0</w:t>
      </w:r>
    </w:p>
    <w:p w:rsidR="00CD48BF" w:rsidRDefault="00CD48BF" w:rsidP="00CD48BF">
      <w:pPr>
        <w:pStyle w:val="Paragraphedeliste"/>
        <w:numPr>
          <w:ilvl w:val="0"/>
          <w:numId w:val="43"/>
        </w:numPr>
      </w:pPr>
      <w:r>
        <w:t>IOS 8 -&gt; 9</w:t>
      </w:r>
    </w:p>
    <w:p w:rsidR="00CD48BF" w:rsidRDefault="00CD48BF" w:rsidP="00CD48BF">
      <w:pPr>
        <w:pStyle w:val="Paragraphedeliste"/>
        <w:numPr>
          <w:ilvl w:val="0"/>
          <w:numId w:val="43"/>
        </w:numPr>
      </w:pPr>
      <w:r>
        <w:t>Windows Phone (à voir)</w:t>
      </w:r>
    </w:p>
    <w:p w:rsidR="006C4346" w:rsidRDefault="006C4346" w:rsidP="006C4346">
      <w:pPr>
        <w:pStyle w:val="Titre3"/>
      </w:pPr>
      <w:r>
        <w:t>Accessibilité</w:t>
      </w:r>
    </w:p>
    <w:p w:rsidR="006C4346" w:rsidRPr="006C4346" w:rsidRDefault="006C4346" w:rsidP="006C4346">
      <w:r>
        <w:t>L’application devra être disponible en mode hors-connexion. L’étudiant pourra même répondre au QCM disponible.</w:t>
      </w:r>
      <w:r w:rsidR="00DC3FDA">
        <w:t xml:space="preserve"> Attention, la mise en veille de l’appareil ne doit pas arrêter le compte à rebours des questionnaires lorsque celui-ci est actif.</w:t>
      </w:r>
    </w:p>
    <w:p w:rsidR="00CD48BF" w:rsidRDefault="00CD48BF" w:rsidP="00CD48BF">
      <w:pPr>
        <w:pStyle w:val="Titre3"/>
      </w:pPr>
      <w:r>
        <w:t>Ergonomie</w:t>
      </w:r>
    </w:p>
    <w:p w:rsidR="00CD48BF" w:rsidRDefault="00CD48BF" w:rsidP="00CD48BF">
      <w:r>
        <w:t>L’application devra être simple d’utilisation et permettre un accès rapide aux QCM. Il est communément admis un maximum de 3 actions utilisateurs pour accéder aux QCM.</w:t>
      </w:r>
    </w:p>
    <w:p w:rsidR="00CD48BF" w:rsidRDefault="00CD48BF" w:rsidP="00CD48BF">
      <w:pPr>
        <w:pStyle w:val="Titre3"/>
      </w:pPr>
      <w:r>
        <w:t>Fonctionnelle</w:t>
      </w:r>
    </w:p>
    <w:p w:rsidR="00CD48BF" w:rsidRDefault="00CD48BF" w:rsidP="00CD48BF">
      <w:r>
        <w:t xml:space="preserve">L’envoie des résultats devra se faire instantanément après validation des réponses par l’utilisateur. </w:t>
      </w:r>
    </w:p>
    <w:p w:rsidR="00CD48BF" w:rsidRDefault="00CD48BF" w:rsidP="00CD48BF">
      <w:r>
        <w:t>TACTfactory souhaite bien différencier l’interface de gestion (gestion des questionnaires, des comptes utilisateurs, des résultats…) et la solution mobile dédiée aux utilisateurs finaux, à savoir les étudiants.</w:t>
      </w:r>
    </w:p>
    <w:p w:rsidR="00BC0C25" w:rsidRDefault="00CD48BF" w:rsidP="006D2354">
      <w:pPr>
        <w:pStyle w:val="Titre2"/>
      </w:pPr>
      <w:bookmarkStart w:id="17" w:name="_Toc441654312"/>
      <w:r>
        <w:t>Délai</w:t>
      </w:r>
      <w:bookmarkEnd w:id="17"/>
    </w:p>
    <w:p w:rsidR="00CD48BF" w:rsidRPr="00CD48BF" w:rsidRDefault="00CD48BF" w:rsidP="00CD48BF">
      <w:r>
        <w:t xml:space="preserve">La solution dans sa globalité devra être terminée pour le </w:t>
      </w:r>
      <w:r w:rsidRPr="006C4346">
        <w:rPr>
          <w:b/>
        </w:rPr>
        <w:t>08/07/2016</w:t>
      </w:r>
      <w:r>
        <w:t xml:space="preserve"> à </w:t>
      </w:r>
      <w:r w:rsidRPr="006C4346">
        <w:rPr>
          <w:b/>
        </w:rPr>
        <w:t>9h</w:t>
      </w:r>
      <w:r>
        <w:t xml:space="preserve">. Par « terminée », TACTfactory entend la </w:t>
      </w:r>
      <w:r w:rsidRPr="006C4346">
        <w:rPr>
          <w:b/>
        </w:rPr>
        <w:t>livraison</w:t>
      </w:r>
      <w:r>
        <w:t xml:space="preserve"> de la </w:t>
      </w:r>
      <w:r w:rsidRPr="006C4346">
        <w:rPr>
          <w:b/>
        </w:rPr>
        <w:t>solution fonctionnelle</w:t>
      </w:r>
      <w:r>
        <w:t xml:space="preserve"> web et mobile ainsi que de tous les </w:t>
      </w:r>
      <w:r w:rsidRPr="006C4346">
        <w:rPr>
          <w:b/>
        </w:rPr>
        <w:t>livrables attendues</w:t>
      </w:r>
      <w:r>
        <w:t xml:space="preserve"> listés au chapitre suivant.</w:t>
      </w:r>
    </w:p>
    <w:p w:rsidR="00BC0C25" w:rsidRDefault="00CD48BF">
      <w:pPr>
        <w:pStyle w:val="Titre1"/>
        <w:rPr>
          <w:rFonts w:ascii="Cambria" w:hAnsi="Cambria"/>
          <w:noProof/>
          <w:color w:val="595959"/>
        </w:rPr>
      </w:pPr>
      <w:bookmarkStart w:id="18" w:name="_Toc441654313"/>
      <w:r>
        <w:rPr>
          <w:rFonts w:ascii="Cambria" w:hAnsi="Cambria"/>
          <w:noProof/>
          <w:color w:val="595959"/>
        </w:rPr>
        <w:lastRenderedPageBreak/>
        <w:t xml:space="preserve">Partie IV – </w:t>
      </w:r>
      <w:r w:rsidR="00184F73">
        <w:rPr>
          <w:rFonts w:ascii="Cambria" w:hAnsi="Cambria"/>
          <w:noProof/>
          <w:color w:val="595959"/>
        </w:rPr>
        <w:t>L</w:t>
      </w:r>
      <w:r>
        <w:rPr>
          <w:rFonts w:ascii="Cambria" w:hAnsi="Cambria"/>
          <w:noProof/>
          <w:color w:val="595959"/>
        </w:rPr>
        <w:t>ivrables attendus</w:t>
      </w:r>
      <w:bookmarkEnd w:id="18"/>
    </w:p>
    <w:p w:rsidR="00E747A5" w:rsidRDefault="00CD48BF" w:rsidP="00CD48BF">
      <w:pPr>
        <w:pStyle w:val="Paragraphedeliste"/>
        <w:numPr>
          <w:ilvl w:val="0"/>
          <w:numId w:val="44"/>
        </w:numPr>
        <w:spacing w:before="0" w:line="259" w:lineRule="auto"/>
      </w:pPr>
      <w:r>
        <w:t>L’ensemble de la solution fonctionnelle</w:t>
      </w:r>
      <w:r w:rsidR="00E747A5">
        <w:t xml:space="preserve"> comprenant :</w:t>
      </w:r>
    </w:p>
    <w:p w:rsidR="00E747A5" w:rsidRDefault="00CD48BF" w:rsidP="00E747A5">
      <w:pPr>
        <w:pStyle w:val="Paragraphedeliste"/>
        <w:numPr>
          <w:ilvl w:val="1"/>
          <w:numId w:val="44"/>
        </w:numPr>
        <w:spacing w:before="0" w:line="259" w:lineRule="auto"/>
      </w:pPr>
      <w:r>
        <w:t>3 applications mobiles (une pour ch</w:t>
      </w:r>
      <w:r w:rsidR="00E747A5">
        <w:t>aque système d’exploitation)</w:t>
      </w:r>
    </w:p>
    <w:p w:rsidR="00CD48BF" w:rsidRDefault="00E747A5" w:rsidP="00E747A5">
      <w:pPr>
        <w:pStyle w:val="Paragraphedeliste"/>
        <w:numPr>
          <w:ilvl w:val="1"/>
          <w:numId w:val="44"/>
        </w:numPr>
        <w:spacing w:before="0" w:line="259" w:lineRule="auto"/>
      </w:pPr>
      <w:r>
        <w:t>Une</w:t>
      </w:r>
      <w:r w:rsidR="00CD48BF">
        <w:t xml:space="preserve"> interface de gestion web.</w:t>
      </w:r>
    </w:p>
    <w:p w:rsidR="00CD48BF" w:rsidRDefault="00CD48BF" w:rsidP="00CD48BF">
      <w:pPr>
        <w:pStyle w:val="Paragraphedeliste"/>
        <w:numPr>
          <w:ilvl w:val="0"/>
          <w:numId w:val="44"/>
        </w:numPr>
        <w:spacing w:before="0" w:line="259" w:lineRule="auto"/>
      </w:pPr>
      <w:r>
        <w:t>Le plan de management de projet</w:t>
      </w:r>
    </w:p>
    <w:p w:rsidR="00CD48BF" w:rsidRDefault="00CD48BF" w:rsidP="00CD48BF">
      <w:pPr>
        <w:pStyle w:val="Paragraphedeliste"/>
        <w:numPr>
          <w:ilvl w:val="0"/>
          <w:numId w:val="44"/>
        </w:numPr>
        <w:spacing w:before="0" w:line="259" w:lineRule="auto"/>
      </w:pPr>
      <w:r>
        <w:t>Le planning prévisionnel</w:t>
      </w:r>
    </w:p>
    <w:p w:rsidR="00CD48BF" w:rsidRDefault="00CD48BF" w:rsidP="00CD48BF">
      <w:pPr>
        <w:pStyle w:val="Paragraphedeliste"/>
        <w:numPr>
          <w:ilvl w:val="0"/>
          <w:numId w:val="44"/>
        </w:numPr>
        <w:spacing w:before="0" w:line="259" w:lineRule="auto"/>
      </w:pPr>
      <w:r>
        <w:t>Le coût prévisionnel</w:t>
      </w:r>
    </w:p>
    <w:p w:rsidR="00CD48BF" w:rsidRDefault="00CD48BF" w:rsidP="00CD48BF">
      <w:pPr>
        <w:pStyle w:val="Paragraphedeliste"/>
        <w:numPr>
          <w:ilvl w:val="0"/>
          <w:numId w:val="44"/>
        </w:numPr>
        <w:spacing w:before="0" w:line="259" w:lineRule="auto"/>
      </w:pPr>
      <w:r>
        <w:t>Le cahier des spécifications générales</w:t>
      </w:r>
    </w:p>
    <w:p w:rsidR="00CD48BF" w:rsidRDefault="00CD48BF" w:rsidP="00CD48BF">
      <w:pPr>
        <w:pStyle w:val="Paragraphedeliste"/>
        <w:numPr>
          <w:ilvl w:val="0"/>
          <w:numId w:val="44"/>
        </w:numPr>
        <w:spacing w:before="0" w:line="259" w:lineRule="auto"/>
      </w:pPr>
      <w:r>
        <w:t>Le cahier des spécifications détaillées</w:t>
      </w:r>
      <w:r w:rsidR="00744027">
        <w:t xml:space="preserve"> ainsi que les documents annexes associés</w:t>
      </w:r>
    </w:p>
    <w:p w:rsidR="00744027" w:rsidRDefault="00744027" w:rsidP="00CD48BF">
      <w:pPr>
        <w:pStyle w:val="Paragraphedeliste"/>
        <w:numPr>
          <w:ilvl w:val="0"/>
          <w:numId w:val="44"/>
        </w:numPr>
        <w:spacing w:before="0" w:line="259" w:lineRule="auto"/>
      </w:pPr>
      <w:r>
        <w:t>Tous les documents et rapports d’avancement générés servant au suivi de projet</w:t>
      </w:r>
    </w:p>
    <w:p w:rsidR="00CD48BF" w:rsidRPr="00CD48BF" w:rsidRDefault="00744027" w:rsidP="00CD48BF">
      <w:pPr>
        <w:pStyle w:val="Paragraphedeliste"/>
        <w:numPr>
          <w:ilvl w:val="0"/>
          <w:numId w:val="44"/>
        </w:numPr>
        <w:spacing w:before="0" w:line="259" w:lineRule="auto"/>
      </w:pPr>
      <w:r>
        <w:t xml:space="preserve">Tous les rapports de </w:t>
      </w:r>
      <w:r w:rsidR="00CD48BF">
        <w:t>tests de validations clients</w:t>
      </w:r>
    </w:p>
    <w:p w:rsidR="00BC0C25" w:rsidRDefault="00E747A5">
      <w:pPr>
        <w:pStyle w:val="Titre1"/>
        <w:rPr>
          <w:rFonts w:ascii="Cambria" w:hAnsi="Cambria"/>
          <w:noProof/>
          <w:color w:val="595959"/>
        </w:rPr>
      </w:pPr>
      <w:bookmarkStart w:id="19" w:name="_Toc441654314"/>
      <w:r>
        <w:rPr>
          <w:rFonts w:ascii="Cambria" w:hAnsi="Cambria"/>
          <w:noProof/>
          <w:color w:val="595959"/>
        </w:rPr>
        <w:lastRenderedPageBreak/>
        <w:t>Partie V – La validation</w:t>
      </w:r>
      <w:bookmarkEnd w:id="19"/>
    </w:p>
    <w:p w:rsidR="00E747A5" w:rsidRDefault="00E747A5" w:rsidP="00E747A5">
      <w:r>
        <w:t>TACTfactory souhaite participer à toutes les phases de validation du projet. Chaque phase de projet devra être validée, notamment concernant par exemple la validation des écrans, la phase de développement des fonctionnalités et l’intégration des écrans.</w:t>
      </w:r>
    </w:p>
    <w:p w:rsidR="00E747A5" w:rsidRDefault="00E747A5" w:rsidP="00E747A5">
      <w:r>
        <w:t xml:space="preserve">Il est très important également qu’une période de test soit </w:t>
      </w:r>
      <w:r w:rsidR="0041280E">
        <w:t>mise</w:t>
      </w:r>
      <w:r>
        <w:t xml:space="preserve"> en place afin de valider l’ensemble de la solution avant sa mise en production.</w:t>
      </w:r>
    </w:p>
    <w:p w:rsidR="00E747A5" w:rsidRDefault="00E747A5" w:rsidP="00E747A5">
      <w:r>
        <w:t>Il convient au prestataire choisit de mettre en place un planning et des phases de test tout au long du projet, sans quoi, TACTfactory se réserve le droit d’invalider l’ensemble de la solution.</w:t>
      </w:r>
    </w:p>
    <w:p w:rsidR="00BC0C25" w:rsidRPr="00967F10" w:rsidRDefault="009C6DCD">
      <w:pPr>
        <w:pStyle w:val="Titre1"/>
        <w:rPr>
          <w:noProof/>
        </w:rPr>
      </w:pPr>
      <w:bookmarkStart w:id="20" w:name="_Toc441654315"/>
      <w:r>
        <w:rPr>
          <w:rFonts w:ascii="Cambria" w:hAnsi="Cambria"/>
          <w:noProof/>
          <w:color w:val="595959"/>
        </w:rPr>
        <w:lastRenderedPageBreak/>
        <w:t>Coordonnées</w:t>
      </w:r>
      <w:bookmarkEnd w:id="20"/>
    </w:p>
    <w:p w:rsidR="00BC0C25" w:rsidRDefault="009C6DCD" w:rsidP="009C6DCD">
      <w:pPr>
        <w:pStyle w:val="Titre2"/>
      </w:pPr>
      <w:bookmarkStart w:id="21" w:name="_Toc441654316"/>
      <w:r>
        <w:t>Contact</w:t>
      </w:r>
      <w:bookmarkEnd w:id="21"/>
    </w:p>
    <w:p w:rsidR="009C6DCD" w:rsidRPr="009C6DCD" w:rsidRDefault="009C6DCD" w:rsidP="009C6DCD">
      <w:r w:rsidRPr="00967F10">
        <w:rPr>
          <w:noProof/>
          <w:lang w:eastAsia="fr-FR"/>
        </w:rPr>
        <w:drawing>
          <wp:anchor distT="0" distB="0" distL="114300" distR="114300" simplePos="0" relativeHeight="251663360" behindDoc="0" locked="0" layoutInCell="1" allowOverlap="1" wp14:anchorId="16524F99" wp14:editId="6EC46224">
            <wp:simplePos x="0" y="0"/>
            <wp:positionH relativeFrom="column">
              <wp:posOffset>2878455</wp:posOffset>
            </wp:positionH>
            <wp:positionV relativeFrom="paragraph">
              <wp:posOffset>231775</wp:posOffset>
            </wp:positionV>
            <wp:extent cx="1973729" cy="2152650"/>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973729" cy="2152650"/>
                    </a:xfrm>
                    <a:prstGeom prst="rect">
                      <a:avLst/>
                    </a:prstGeom>
                  </pic:spPr>
                </pic:pic>
              </a:graphicData>
            </a:graphic>
            <wp14:sizeRelH relativeFrom="margin">
              <wp14:pctWidth>0</wp14:pctWidth>
            </wp14:sizeRelH>
            <wp14:sizeRelV relativeFrom="margin">
              <wp14:pctHeight>0</wp14:pctHeight>
            </wp14:sizeRelV>
          </wp:anchor>
        </w:drawing>
      </w:r>
    </w:p>
    <w:tbl>
      <w:tblPr>
        <w:tblW w:w="1302" w:type="pct"/>
        <w:tblInd w:w="1383" w:type="dxa"/>
        <w:tblCellMar>
          <w:left w:w="0" w:type="dxa"/>
          <w:right w:w="0" w:type="dxa"/>
        </w:tblCellMar>
        <w:tblLook w:val="04A0" w:firstRow="1" w:lastRow="0" w:firstColumn="1" w:lastColumn="0" w:noHBand="0" w:noVBand="1"/>
        <w:tblDescription w:val="Contact information"/>
      </w:tblPr>
      <w:tblGrid>
        <w:gridCol w:w="2400"/>
      </w:tblGrid>
      <w:tr w:rsidR="002C169C" w:rsidRPr="00967F10" w:rsidTr="002C169C">
        <w:trPr>
          <w:trHeight w:val="804"/>
        </w:trPr>
        <w:tc>
          <w:tcPr>
            <w:tcW w:w="5000" w:type="pct"/>
            <w:tcBorders>
              <w:bottom w:val="single" w:sz="8" w:space="0" w:color="D9D9D9" w:themeColor="background1" w:themeShade="D9"/>
            </w:tcBorders>
            <w:shd w:val="clear" w:color="auto" w:fill="5B9BD5" w:themeFill="accent1"/>
          </w:tcPr>
          <w:p w:rsidR="002C169C" w:rsidRPr="00967F10" w:rsidRDefault="00987229" w:rsidP="00987229">
            <w:pPr>
              <w:pStyle w:val="TitreTableauinvers"/>
              <w:jc w:val="center"/>
              <w:rPr>
                <w:noProof/>
              </w:rPr>
            </w:pPr>
            <w:r>
              <w:rPr>
                <w:noProof/>
              </w:rPr>
              <w:t>Yoan Pintas</w:t>
            </w:r>
            <w:r w:rsidR="002C169C" w:rsidRPr="00967F10">
              <w:rPr>
                <w:noProof/>
              </w:rPr>
              <w:br/>
            </w:r>
            <w:r w:rsidR="002C169C">
              <w:rPr>
                <w:noProof/>
              </w:rPr>
              <w:t>chef de projets</w:t>
            </w:r>
          </w:p>
        </w:tc>
      </w:tr>
      <w:tr w:rsidR="002C169C" w:rsidRPr="00967F10" w:rsidTr="002C169C">
        <w:trPr>
          <w:trHeight w:val="1369"/>
        </w:trPr>
        <w:tc>
          <w:tcPr>
            <w:tcW w:w="5000" w:type="pct"/>
          </w:tcPr>
          <w:p w:rsidR="002C169C" w:rsidRPr="00967F10" w:rsidRDefault="002C169C" w:rsidP="00D902A9">
            <w:pPr>
              <w:pStyle w:val="Sansinterligne"/>
              <w:spacing w:before="0"/>
              <w:jc w:val="center"/>
              <w:rPr>
                <w:noProof/>
                <w:lang w:val="fr-FR"/>
              </w:rPr>
            </w:pPr>
            <w:r w:rsidRPr="00967F10">
              <w:rPr>
                <w:noProof/>
                <w:lang w:val="fr-FR" w:eastAsia="fr-FR"/>
              </w:rPr>
              <w:drawing>
                <wp:inline distT="0" distB="0" distL="0" distR="0" wp14:anchorId="7EF5FCCE" wp14:editId="3DF0633F">
                  <wp:extent cx="1133719" cy="1133719"/>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a:blip r:embed="rId17">
                            <a:extLst>
                              <a:ext uri="{28A0092B-C50C-407E-A947-70E740481C1C}">
                                <a14:useLocalDpi xmlns:a14="http://schemas.microsoft.com/office/drawing/2010/main" val="0"/>
                              </a:ext>
                            </a:extLst>
                          </a:blip>
                          <a:stretch>
                            <a:fillRect/>
                          </a:stretch>
                        </pic:blipFill>
                        <pic:spPr>
                          <a:xfrm>
                            <a:off x="0" y="0"/>
                            <a:ext cx="1133719" cy="1133719"/>
                          </a:xfrm>
                          <a:prstGeom prst="rect">
                            <a:avLst/>
                          </a:prstGeom>
                        </pic:spPr>
                      </pic:pic>
                    </a:graphicData>
                  </a:graphic>
                </wp:inline>
              </w:drawing>
            </w:r>
          </w:p>
        </w:tc>
      </w:tr>
      <w:tr w:rsidR="002C169C" w:rsidRPr="00404E2B" w:rsidTr="002C169C">
        <w:trPr>
          <w:trHeight w:val="540"/>
        </w:trPr>
        <w:tc>
          <w:tcPr>
            <w:tcW w:w="5000" w:type="pct"/>
          </w:tcPr>
          <w:p w:rsidR="002C169C" w:rsidRPr="00967F10" w:rsidRDefault="002C169C">
            <w:pPr>
              <w:pStyle w:val="Textedetableau"/>
              <w:rPr>
                <w:noProof/>
              </w:rPr>
            </w:pPr>
            <w:r w:rsidRPr="00967F10">
              <w:rPr>
                <w:rStyle w:val="lev"/>
                <w:rFonts w:ascii="Cambria" w:hAnsi="Cambria"/>
                <w:noProof/>
                <w:color w:val="595959"/>
              </w:rPr>
              <w:t>Tél</w:t>
            </w:r>
            <w:r w:rsidRPr="00967F10">
              <w:rPr>
                <w:rFonts w:ascii="Cambria" w:hAnsi="Cambria"/>
                <w:noProof/>
                <w:color w:val="595959"/>
              </w:rPr>
              <w:t xml:space="preserve"> </w:t>
            </w:r>
            <w:r>
              <w:rPr>
                <w:noProof/>
              </w:rPr>
              <w:t>01.83.64.25.33</w:t>
            </w:r>
          </w:p>
          <w:p w:rsidR="002C169C" w:rsidRPr="00967F10" w:rsidRDefault="002C169C" w:rsidP="00D902A9">
            <w:pPr>
              <w:pStyle w:val="Textedetableau"/>
              <w:rPr>
                <w:noProof/>
              </w:rPr>
            </w:pPr>
            <w:r>
              <w:rPr>
                <w:noProof/>
              </w:rPr>
              <w:t>contact@tactfactory.com</w:t>
            </w:r>
          </w:p>
        </w:tc>
      </w:tr>
    </w:tbl>
    <w:p w:rsidR="00BA3EB3" w:rsidRDefault="00BA3EB3" w:rsidP="00BA3EB3">
      <w:pPr>
        <w:rPr>
          <w:noProof/>
        </w:rPr>
      </w:pPr>
    </w:p>
    <w:p w:rsidR="00BC0C25" w:rsidRPr="00967F10" w:rsidRDefault="009C6DCD" w:rsidP="009C6DCD">
      <w:pPr>
        <w:pStyle w:val="Titre2"/>
      </w:pPr>
      <w:bookmarkStart w:id="22" w:name="_Toc441654317"/>
      <w:r>
        <w:t>E</w:t>
      </w:r>
      <w:r w:rsidR="00C173E8" w:rsidRPr="00967F10">
        <w:t>ntreprise</w:t>
      </w:r>
      <w:bookmarkEnd w:id="22"/>
    </w:p>
    <w:p w:rsidR="00BC0C25" w:rsidRPr="00967F10" w:rsidRDefault="0041280E">
      <w:pPr>
        <w:pStyle w:val="Infossocit"/>
        <w:rPr>
          <w:noProof/>
        </w:rPr>
      </w:pPr>
      <w:r>
        <w:rPr>
          <w:noProof/>
        </w:rPr>
        <w:t>TACTfactory</w:t>
      </w:r>
    </w:p>
    <w:p w:rsidR="00BC0C25" w:rsidRPr="00967F10" w:rsidRDefault="002C169C">
      <w:pPr>
        <w:pStyle w:val="Infossocit"/>
        <w:rPr>
          <w:noProof/>
        </w:rPr>
      </w:pPr>
      <w:r>
        <w:rPr>
          <w:noProof/>
        </w:rPr>
        <w:t>13 rue de l’union, 72000, Le Mans, France</w:t>
      </w:r>
    </w:p>
    <w:p w:rsidR="00BC0C25" w:rsidRPr="00967F10" w:rsidRDefault="00C173E8">
      <w:pPr>
        <w:pStyle w:val="Infossocit"/>
        <w:rPr>
          <w:noProof/>
        </w:rPr>
      </w:pPr>
      <w:r w:rsidRPr="00967F10">
        <w:rPr>
          <w:rStyle w:val="lev"/>
          <w:rFonts w:ascii="Cambria" w:hAnsi="Cambria"/>
          <w:noProof/>
          <w:color w:val="595959"/>
        </w:rPr>
        <w:t>Tél</w:t>
      </w:r>
      <w:r w:rsidR="002C169C">
        <w:rPr>
          <w:rStyle w:val="lev"/>
          <w:rFonts w:ascii="Cambria" w:hAnsi="Cambria"/>
          <w:noProof/>
          <w:color w:val="595959"/>
        </w:rPr>
        <w:t xml:space="preserve"> </w:t>
      </w:r>
      <w:r w:rsidR="002C169C">
        <w:rPr>
          <w:noProof/>
        </w:rPr>
        <w:t>01.83.64.25.33</w:t>
      </w:r>
    </w:p>
    <w:p w:rsidR="00BC0C25" w:rsidRDefault="001F0DBC">
      <w:pPr>
        <w:pStyle w:val="Infossocit"/>
        <w:rPr>
          <w:noProof/>
        </w:rPr>
      </w:pPr>
      <w:hyperlink r:id="rId18" w:history="1">
        <w:r w:rsidR="002C169C" w:rsidRPr="00CC6FC5">
          <w:rPr>
            <w:rStyle w:val="Lienhypertexte"/>
            <w:noProof/>
          </w:rPr>
          <w:t>www.tactfactory.com</w:t>
        </w:r>
      </w:hyperlink>
    </w:p>
    <w:sectPr w:rsidR="00BC0C25">
      <w:headerReference w:type="default" r:id="rId19"/>
      <w:footerReference w:type="default" r:id="rId20"/>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DBC" w:rsidRDefault="001F0DBC">
      <w:pPr>
        <w:spacing w:after="0" w:line="240" w:lineRule="auto"/>
      </w:pPr>
      <w:r>
        <w:separator/>
      </w:r>
    </w:p>
  </w:endnote>
  <w:endnote w:type="continuationSeparator" w:id="0">
    <w:p w:rsidR="001F0DBC" w:rsidRDefault="001F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Pr="002C465D" w:rsidRDefault="00FC0B82">
    <w:pPr>
      <w:pStyle w:val="Pieddepage"/>
      <w:rPr>
        <w:noProof/>
      </w:rPr>
    </w:pPr>
    <w:r w:rsidRPr="002C465D">
      <w:rPr>
        <w:rFonts w:ascii="Cambria" w:hAnsi="Cambria"/>
        <w:noProof/>
        <w:color w:val="595959"/>
      </w:rPr>
      <w:t xml:space="preserve">Page </w:t>
    </w:r>
    <w:r w:rsidRPr="002C465D">
      <w:rPr>
        <w:noProof/>
      </w:rPr>
      <w:fldChar w:fldCharType="begin"/>
    </w:r>
    <w:r w:rsidRPr="002C465D">
      <w:rPr>
        <w:noProof/>
      </w:rPr>
      <w:instrText xml:space="preserve"> page </w:instrText>
    </w:r>
    <w:r w:rsidRPr="002C465D">
      <w:rPr>
        <w:noProof/>
      </w:rPr>
      <w:fldChar w:fldCharType="separate"/>
    </w:r>
    <w:r w:rsidR="001C032B">
      <w:rPr>
        <w:noProof/>
      </w:rPr>
      <w:t>8</w:t>
    </w:r>
    <w:r w:rsidRPr="002C465D">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DBC" w:rsidRDefault="001F0DBC">
      <w:pPr>
        <w:spacing w:after="0" w:line="240" w:lineRule="auto"/>
      </w:pPr>
      <w:r>
        <w:separator/>
      </w:r>
    </w:p>
  </w:footnote>
  <w:footnote w:type="continuationSeparator" w:id="0">
    <w:p w:rsidR="001F0DBC" w:rsidRDefault="001F0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Default="00FC0B82">
    <w:pPr>
      <w:pStyle w:val="En-tteombr"/>
    </w:pPr>
    <w:r>
      <w:rPr>
        <w:rFonts w:ascii="Calibri" w:hAnsi="Calibri"/>
        <w:color w:val="FFFFFF"/>
      </w:rPr>
      <w:t>Table des matières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Default="00FC0B82" w:rsidP="00E747A5">
    <w:pPr>
      <w:pStyle w:val="En-tteombr"/>
    </w:pPr>
    <w:r>
      <w:t>Avant-propos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Pr="00967F10" w:rsidRDefault="00FC0B82" w:rsidP="00967F10">
    <w:pPr>
      <w:pStyle w:val="En-tteombr"/>
      <w:tabs>
        <w:tab w:val="left" w:pos="525"/>
        <w:tab w:val="left" w:pos="960"/>
        <w:tab w:val="left" w:pos="3855"/>
      </w:tabs>
      <w:rPr>
        <w:noProof/>
      </w:rPr>
    </w:pPr>
    <w:r w:rsidRPr="00967F10">
      <w:rPr>
        <w:noProof/>
      </w:rPr>
      <w:fldChar w:fldCharType="begin"/>
    </w:r>
    <w:r w:rsidRPr="00967F10">
      <w:rPr>
        <w:noProof/>
      </w:rPr>
      <w:instrText xml:space="preserve"> If </w:instrText>
    </w:r>
    <w:r w:rsidRPr="00967F10">
      <w:rPr>
        <w:noProof/>
      </w:rPr>
      <w:fldChar w:fldCharType="begin"/>
    </w:r>
    <w:r w:rsidRPr="00967F10">
      <w:rPr>
        <w:noProof/>
      </w:rPr>
      <w:instrText xml:space="preserve"> STYLEREF "Titre 1"</w:instrText>
    </w:r>
    <w:r w:rsidRPr="00967F10">
      <w:rPr>
        <w:noProof/>
      </w:rPr>
      <w:fldChar w:fldCharType="separate"/>
    </w:r>
    <w:r w:rsidR="001C032B">
      <w:rPr>
        <w:noProof/>
      </w:rPr>
      <w:instrText>Coordonnées</w:instrText>
    </w:r>
    <w:r w:rsidRPr="00967F10">
      <w:rPr>
        <w:noProof/>
      </w:rPr>
      <w:fldChar w:fldCharType="end"/>
    </w:r>
    <w:r w:rsidRPr="00967F10">
      <w:rPr>
        <w:noProof/>
      </w:rPr>
      <w:instrText>&lt;&gt; “Erreur*” “</w:instrText>
    </w:r>
    <w:r w:rsidRPr="00967F10">
      <w:rPr>
        <w:noProof/>
      </w:rPr>
      <w:fldChar w:fldCharType="begin"/>
    </w:r>
    <w:r w:rsidRPr="00967F10">
      <w:rPr>
        <w:noProof/>
      </w:rPr>
      <w:instrText xml:space="preserve"> STYLEREF "Titre 1"</w:instrText>
    </w:r>
    <w:r w:rsidRPr="00967F10">
      <w:rPr>
        <w:noProof/>
      </w:rPr>
      <w:fldChar w:fldCharType="separate"/>
    </w:r>
    <w:r w:rsidR="001C032B">
      <w:rPr>
        <w:noProof/>
      </w:rPr>
      <w:instrText>Coordonnées</w:instrText>
    </w:r>
    <w:r w:rsidRPr="00967F10">
      <w:rPr>
        <w:noProof/>
      </w:rPr>
      <w:fldChar w:fldCharType="end"/>
    </w:r>
    <w:r w:rsidRPr="00967F10">
      <w:rPr>
        <w:noProof/>
      </w:rPr>
      <w:fldChar w:fldCharType="separate"/>
    </w:r>
    <w:r w:rsidR="001C032B">
      <w:rPr>
        <w:noProof/>
      </w:rPr>
      <w:t>Coordonnées</w:t>
    </w:r>
    <w:r w:rsidRPr="00967F10">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6493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5D27490"/>
    <w:multiLevelType w:val="hybridMultilevel"/>
    <w:tmpl w:val="0A1AF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A017109"/>
    <w:multiLevelType w:val="hybridMultilevel"/>
    <w:tmpl w:val="E6EEB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17021AD"/>
    <w:multiLevelType w:val="hybridMultilevel"/>
    <w:tmpl w:val="3D80CCEA"/>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880" w:hanging="360"/>
      </w:pPr>
      <w:rPr>
        <w:rFonts w:ascii="Symbol" w:hAnsi="Symbol" w:hint="default"/>
      </w:rPr>
    </w:lvl>
    <w:lvl w:ilvl="2" w:tplc="040C0003">
      <w:start w:val="1"/>
      <w:numFmt w:val="bullet"/>
      <w:lvlText w:val="o"/>
      <w:lvlJc w:val="left"/>
      <w:pPr>
        <w:ind w:left="3600" w:hanging="360"/>
      </w:pPr>
      <w:rPr>
        <w:rFonts w:ascii="Courier New" w:hAnsi="Courier New" w:cs="Courier New"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15:restartNumberingAfterBreak="0">
    <w:nsid w:val="11911843"/>
    <w:multiLevelType w:val="hybridMultilevel"/>
    <w:tmpl w:val="07DA7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66F4D06"/>
    <w:multiLevelType w:val="hybridMultilevel"/>
    <w:tmpl w:val="369ED42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4C223D"/>
    <w:multiLevelType w:val="hybridMultilevel"/>
    <w:tmpl w:val="9176F72E"/>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20FE65F0"/>
    <w:multiLevelType w:val="hybridMultilevel"/>
    <w:tmpl w:val="072A20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9" w15:restartNumberingAfterBreak="0">
    <w:nsid w:val="21545871"/>
    <w:multiLevelType w:val="hybridMultilevel"/>
    <w:tmpl w:val="544C7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1EA545F"/>
    <w:multiLevelType w:val="hybridMultilevel"/>
    <w:tmpl w:val="2158B500"/>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852147B"/>
    <w:multiLevelType w:val="hybridMultilevel"/>
    <w:tmpl w:val="D9506D8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2D0E219D"/>
    <w:multiLevelType w:val="hybridMultilevel"/>
    <w:tmpl w:val="1884011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4" w15:restartNumberingAfterBreak="0">
    <w:nsid w:val="31D15E2E"/>
    <w:multiLevelType w:val="hybridMultilevel"/>
    <w:tmpl w:val="43E88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7" w15:restartNumberingAfterBreak="0">
    <w:nsid w:val="3C095E4E"/>
    <w:multiLevelType w:val="hybridMultilevel"/>
    <w:tmpl w:val="66F44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35E21BD"/>
    <w:multiLevelType w:val="hybridMultilevel"/>
    <w:tmpl w:val="002AC218"/>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9" w15:restartNumberingAfterBreak="0">
    <w:nsid w:val="479D041B"/>
    <w:multiLevelType w:val="hybridMultilevel"/>
    <w:tmpl w:val="F68E481E"/>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880" w:hanging="360"/>
      </w:pPr>
      <w:rPr>
        <w:rFonts w:ascii="Symbol" w:hAnsi="Symbol" w:hint="default"/>
      </w:rPr>
    </w:lvl>
    <w:lvl w:ilvl="2" w:tplc="040C0001">
      <w:start w:val="1"/>
      <w:numFmt w:val="bullet"/>
      <w:lvlText w:val=""/>
      <w:lvlJc w:val="left"/>
      <w:pPr>
        <w:ind w:left="3600" w:hanging="360"/>
      </w:pPr>
      <w:rPr>
        <w:rFonts w:ascii="Symbol" w:hAnsi="Symbol"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0" w15:restartNumberingAfterBreak="0">
    <w:nsid w:val="4E4C0FC6"/>
    <w:multiLevelType w:val="hybridMultilevel"/>
    <w:tmpl w:val="B7445D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4D6F09"/>
    <w:multiLevelType w:val="hybridMultilevel"/>
    <w:tmpl w:val="CE7AC7D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2" w15:restartNumberingAfterBreak="0">
    <w:nsid w:val="538130DD"/>
    <w:multiLevelType w:val="hybridMultilevel"/>
    <w:tmpl w:val="BFA21F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3" w15:restartNumberingAfterBreak="0">
    <w:nsid w:val="5653684D"/>
    <w:multiLevelType w:val="hybridMultilevel"/>
    <w:tmpl w:val="19CE5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6C3462C"/>
    <w:multiLevelType w:val="hybridMultilevel"/>
    <w:tmpl w:val="7E6C5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70B04B1"/>
    <w:multiLevelType w:val="hybridMultilevel"/>
    <w:tmpl w:val="5228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706929"/>
    <w:multiLevelType w:val="hybridMultilevel"/>
    <w:tmpl w:val="192AA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3251DD0"/>
    <w:multiLevelType w:val="hybridMultilevel"/>
    <w:tmpl w:val="EAD0D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36A6789"/>
    <w:multiLevelType w:val="hybridMultilevel"/>
    <w:tmpl w:val="C2642A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21"/>
  </w:num>
  <w:num w:numId="16">
    <w:abstractNumId w:val="36"/>
  </w:num>
  <w:num w:numId="17">
    <w:abstractNumId w:val="16"/>
  </w:num>
  <w:num w:numId="18">
    <w:abstractNumId w:val="10"/>
  </w:num>
  <w:num w:numId="19">
    <w:abstractNumId w:val="2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34"/>
  </w:num>
  <w:num w:numId="25">
    <w:abstractNumId w:val="33"/>
  </w:num>
  <w:num w:numId="26">
    <w:abstractNumId w:val="28"/>
  </w:num>
  <w:num w:numId="27">
    <w:abstractNumId w:val="11"/>
  </w:num>
  <w:num w:numId="28">
    <w:abstractNumId w:val="30"/>
  </w:num>
  <w:num w:numId="29">
    <w:abstractNumId w:val="39"/>
  </w:num>
  <w:num w:numId="30">
    <w:abstractNumId w:val="15"/>
  </w:num>
  <w:num w:numId="31">
    <w:abstractNumId w:val="17"/>
  </w:num>
  <w:num w:numId="32">
    <w:abstractNumId w:val="22"/>
  </w:num>
  <w:num w:numId="33">
    <w:abstractNumId w:val="13"/>
  </w:num>
  <w:num w:numId="34">
    <w:abstractNumId w:val="29"/>
  </w:num>
  <w:num w:numId="35">
    <w:abstractNumId w:val="19"/>
  </w:num>
  <w:num w:numId="36">
    <w:abstractNumId w:val="14"/>
  </w:num>
  <w:num w:numId="37">
    <w:abstractNumId w:val="32"/>
  </w:num>
  <w:num w:numId="38">
    <w:abstractNumId w:val="31"/>
  </w:num>
  <w:num w:numId="39">
    <w:abstractNumId w:val="23"/>
  </w:num>
  <w:num w:numId="40">
    <w:abstractNumId w:val="35"/>
  </w:num>
  <w:num w:numId="41">
    <w:abstractNumId w:val="20"/>
  </w:num>
  <w:num w:numId="42">
    <w:abstractNumId w:val="18"/>
  </w:num>
  <w:num w:numId="43">
    <w:abstractNumId w:val="27"/>
  </w:num>
  <w:num w:numId="44">
    <w:abstractNumId w:val="24"/>
  </w:num>
  <w:num w:numId="45">
    <w:abstractNumId w:val="38"/>
  </w:num>
  <w:num w:numId="46">
    <w:abstractNumId w:val="12"/>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57"/>
    <w:rsid w:val="00004E4B"/>
    <w:rsid w:val="00040B23"/>
    <w:rsid w:val="00054E17"/>
    <w:rsid w:val="000727DF"/>
    <w:rsid w:val="000F058B"/>
    <w:rsid w:val="0010065E"/>
    <w:rsid w:val="001571C5"/>
    <w:rsid w:val="00184F73"/>
    <w:rsid w:val="001870C4"/>
    <w:rsid w:val="001C032B"/>
    <w:rsid w:val="001C577A"/>
    <w:rsid w:val="001D5D54"/>
    <w:rsid w:val="001F0DBC"/>
    <w:rsid w:val="001F16DC"/>
    <w:rsid w:val="00201C0D"/>
    <w:rsid w:val="00206839"/>
    <w:rsid w:val="00214921"/>
    <w:rsid w:val="0022040F"/>
    <w:rsid w:val="00234603"/>
    <w:rsid w:val="002971C6"/>
    <w:rsid w:val="002A1895"/>
    <w:rsid w:val="002A728F"/>
    <w:rsid w:val="002B4A5F"/>
    <w:rsid w:val="002C169C"/>
    <w:rsid w:val="002C26EC"/>
    <w:rsid w:val="002C465D"/>
    <w:rsid w:val="002E4C4F"/>
    <w:rsid w:val="002F6DFD"/>
    <w:rsid w:val="002F77EF"/>
    <w:rsid w:val="00381D1B"/>
    <w:rsid w:val="00390413"/>
    <w:rsid w:val="00395240"/>
    <w:rsid w:val="003A3CAC"/>
    <w:rsid w:val="003C5485"/>
    <w:rsid w:val="003C62C9"/>
    <w:rsid w:val="00404E2B"/>
    <w:rsid w:val="0041280E"/>
    <w:rsid w:val="004260E9"/>
    <w:rsid w:val="00432130"/>
    <w:rsid w:val="004517B6"/>
    <w:rsid w:val="00482DF7"/>
    <w:rsid w:val="004877C9"/>
    <w:rsid w:val="004B3CB3"/>
    <w:rsid w:val="004D24BC"/>
    <w:rsid w:val="00511144"/>
    <w:rsid w:val="005249CB"/>
    <w:rsid w:val="005B3DB3"/>
    <w:rsid w:val="005C0BF8"/>
    <w:rsid w:val="005E0045"/>
    <w:rsid w:val="005E0EA8"/>
    <w:rsid w:val="00602D80"/>
    <w:rsid w:val="006258DA"/>
    <w:rsid w:val="006477AE"/>
    <w:rsid w:val="0066428F"/>
    <w:rsid w:val="00675A81"/>
    <w:rsid w:val="00692415"/>
    <w:rsid w:val="006B7F53"/>
    <w:rsid w:val="006C0B85"/>
    <w:rsid w:val="006C4346"/>
    <w:rsid w:val="006D2354"/>
    <w:rsid w:val="006E61FC"/>
    <w:rsid w:val="006F3D4B"/>
    <w:rsid w:val="007261B9"/>
    <w:rsid w:val="007378C7"/>
    <w:rsid w:val="00743AB3"/>
    <w:rsid w:val="00744027"/>
    <w:rsid w:val="00780476"/>
    <w:rsid w:val="007D0511"/>
    <w:rsid w:val="00812C68"/>
    <w:rsid w:val="0082238F"/>
    <w:rsid w:val="0082381C"/>
    <w:rsid w:val="00893825"/>
    <w:rsid w:val="008A673C"/>
    <w:rsid w:val="008B6ABD"/>
    <w:rsid w:val="008C53B8"/>
    <w:rsid w:val="008C707F"/>
    <w:rsid w:val="008D1AB7"/>
    <w:rsid w:val="008D6B85"/>
    <w:rsid w:val="009248D0"/>
    <w:rsid w:val="00967F10"/>
    <w:rsid w:val="009803FB"/>
    <w:rsid w:val="00987229"/>
    <w:rsid w:val="009C6DCD"/>
    <w:rsid w:val="009E2475"/>
    <w:rsid w:val="00A452C0"/>
    <w:rsid w:val="00AA26AE"/>
    <w:rsid w:val="00AF23E9"/>
    <w:rsid w:val="00B57A97"/>
    <w:rsid w:val="00B70947"/>
    <w:rsid w:val="00B8487C"/>
    <w:rsid w:val="00BA38C2"/>
    <w:rsid w:val="00BA3EB3"/>
    <w:rsid w:val="00BC0C25"/>
    <w:rsid w:val="00BC5096"/>
    <w:rsid w:val="00BF4B90"/>
    <w:rsid w:val="00BF5905"/>
    <w:rsid w:val="00C024F5"/>
    <w:rsid w:val="00C173E8"/>
    <w:rsid w:val="00C23A35"/>
    <w:rsid w:val="00C50557"/>
    <w:rsid w:val="00C5508C"/>
    <w:rsid w:val="00C62F60"/>
    <w:rsid w:val="00CA4387"/>
    <w:rsid w:val="00CA5F5D"/>
    <w:rsid w:val="00CC4255"/>
    <w:rsid w:val="00CD48BF"/>
    <w:rsid w:val="00CF1FBB"/>
    <w:rsid w:val="00CF247B"/>
    <w:rsid w:val="00D145C2"/>
    <w:rsid w:val="00D435C7"/>
    <w:rsid w:val="00D475B4"/>
    <w:rsid w:val="00D5131F"/>
    <w:rsid w:val="00D5444A"/>
    <w:rsid w:val="00D902A9"/>
    <w:rsid w:val="00DB5660"/>
    <w:rsid w:val="00DC3FDA"/>
    <w:rsid w:val="00DF7054"/>
    <w:rsid w:val="00E11B69"/>
    <w:rsid w:val="00E25ADA"/>
    <w:rsid w:val="00E34C5E"/>
    <w:rsid w:val="00E747A5"/>
    <w:rsid w:val="00E84711"/>
    <w:rsid w:val="00E96C32"/>
    <w:rsid w:val="00EA7C87"/>
    <w:rsid w:val="00EB1ADF"/>
    <w:rsid w:val="00F2697E"/>
    <w:rsid w:val="00F51701"/>
    <w:rsid w:val="00F56F55"/>
    <w:rsid w:val="00F63F5B"/>
    <w:rsid w:val="00FB05C3"/>
    <w:rsid w:val="00FC0B82"/>
    <w:rsid w:val="00FE2682"/>
    <w:rsid w:val="00FF5F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7EA83"/>
  <w15:docId w15:val="{A9992E65-230C-40DC-B51D-DDCDDDD2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2A9"/>
    <w:pPr>
      <w:jc w:val="both"/>
    </w:pPr>
    <w:rPr>
      <w:kern w:val="20"/>
      <w:lang w:val="fr-FR"/>
    </w:rPr>
  </w:style>
  <w:style w:type="paragraph" w:styleId="Titre1">
    <w:name w:val="heading 1"/>
    <w:basedOn w:val="Normal"/>
    <w:next w:val="Normal"/>
    <w:link w:val="Titre1Car"/>
    <w:uiPriority w:val="1"/>
    <w:qFormat/>
    <w:pPr>
      <w:pageBreakBefore/>
      <w:spacing w:before="0" w:after="360" w:line="240" w:lineRule="auto"/>
      <w:outlineLvl w:val="0"/>
    </w:pPr>
    <w:rPr>
      <w:sz w:val="36"/>
    </w:rPr>
  </w:style>
  <w:style w:type="paragraph" w:styleId="Titre2">
    <w:name w:val="heading 2"/>
    <w:basedOn w:val="Normal"/>
    <w:next w:val="Normal"/>
    <w:link w:val="Titre2Car"/>
    <w:autoRedefine/>
    <w:uiPriority w:val="1"/>
    <w:unhideWhenUsed/>
    <w:qFormat/>
    <w:rsid w:val="006D2354"/>
    <w:pPr>
      <w:keepNext/>
      <w:keepLines/>
      <w:spacing w:before="360" w:after="60" w:line="240" w:lineRule="auto"/>
      <w:outlineLvl w:val="1"/>
    </w:pPr>
    <w:rPr>
      <w:rFonts w:ascii="Calibri" w:eastAsiaTheme="majorEastAsia" w:hAnsi="Calibri" w:cstheme="majorBidi"/>
      <w:caps/>
      <w:noProof/>
      <w:color w:val="8DD21C"/>
      <w:sz w:val="24"/>
      <w14:ligatures w14:val="standardContextual"/>
    </w:rPr>
  </w:style>
  <w:style w:type="paragraph" w:styleId="Titre3">
    <w:name w:val="heading 3"/>
    <w:basedOn w:val="Normal"/>
    <w:next w:val="Normal"/>
    <w:link w:val="Titre3Car"/>
    <w:uiPriority w:val="1"/>
    <w:unhideWhenUsed/>
    <w:qFormat/>
    <w:rsid w:val="006C4346"/>
    <w:pPr>
      <w:keepNext/>
      <w:keepLines/>
      <w:spacing w:before="200" w:after="0"/>
      <w:outlineLvl w:val="2"/>
    </w:pPr>
    <w:rPr>
      <w:rFonts w:asciiTheme="majorHAnsi" w:eastAsiaTheme="majorEastAsia" w:hAnsiTheme="majorHAnsi" w:cstheme="majorBidi"/>
      <w:b/>
      <w:bCs/>
      <w:color w:val="0D0D0D" w:themeColor="text1" w:themeTint="F2"/>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CC2E5"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sid w:val="006D2354"/>
    <w:rPr>
      <w:rFonts w:ascii="Calibri" w:eastAsiaTheme="majorEastAsia" w:hAnsi="Calibri" w:cstheme="majorBidi"/>
      <w:caps/>
      <w:noProof/>
      <w:color w:val="8DD21C"/>
      <w:kern w:val="20"/>
      <w:sz w:val="24"/>
      <w:lang w:val="fr-FR"/>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5B9BD5" w:themeColor="accent1"/>
      <w:sz w:val="28"/>
    </w:rPr>
  </w:style>
  <w:style w:type="character" w:customStyle="1" w:styleId="CitationCar">
    <w:name w:val="Citation Car"/>
    <w:basedOn w:val="Policepardfaut"/>
    <w:link w:val="Citation"/>
    <w:uiPriority w:val="9"/>
    <w:rPr>
      <w:i/>
      <w:iCs/>
      <w:noProof/>
      <w:color w:val="5B9BD5"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5B9BD5"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54F72"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sid w:val="006C4346"/>
    <w:rPr>
      <w:rFonts w:asciiTheme="majorHAnsi" w:eastAsiaTheme="majorEastAsia" w:hAnsiTheme="majorHAnsi" w:cstheme="majorBidi"/>
      <w:b/>
      <w:bCs/>
      <w:color w:val="0D0D0D" w:themeColor="text1" w:themeTint="F2"/>
      <w:kern w:val="20"/>
      <w:lang w:val="fr-FR"/>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5B9BD5"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1F4D78"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1F4D78"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563C1"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5B9BD5" w:themeColor="accent1"/>
    </w:rPr>
  </w:style>
  <w:style w:type="paragraph" w:styleId="Citationintense">
    <w:name w:val="Intense Quote"/>
    <w:basedOn w:val="Normal"/>
    <w:next w:val="Normal"/>
    <w:link w:val="CitationintenseCar"/>
    <w:uiPriority w:val="30"/>
    <w:semiHidden/>
    <w:unhideWhenUsed/>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semiHidden/>
    <w:rPr>
      <w:b/>
      <w:bCs/>
      <w:i/>
      <w:iCs/>
      <w:color w:val="5B9BD5" w:themeColor="accent1"/>
    </w:rPr>
  </w:style>
  <w:style w:type="character" w:styleId="Rfrenceintense">
    <w:name w:val="Intense Reference"/>
    <w:basedOn w:val="Policepardfaut"/>
    <w:uiPriority w:val="32"/>
    <w:semiHidden/>
    <w:unhideWhenUsed/>
    <w:rPr>
      <w:b/>
      <w:bCs/>
      <w:smallCaps/>
      <w:color w:val="ED7D31"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rsid w:val="00CA5F5D"/>
    <w:pPr>
      <w:numPr>
        <w:ilvl w:val="1"/>
      </w:numPr>
      <w:ind w:left="432" w:right="1080"/>
    </w:pPr>
    <w:rPr>
      <w:rFonts w:asciiTheme="majorHAnsi" w:eastAsiaTheme="majorEastAsia" w:hAnsiTheme="majorHAnsi" w:cstheme="majorBidi"/>
      <w:caps/>
      <w:color w:val="2C2C2C"/>
      <w:sz w:val="56"/>
    </w:rPr>
  </w:style>
  <w:style w:type="character" w:customStyle="1" w:styleId="Sous-titreCar">
    <w:name w:val="Sous-titre Car"/>
    <w:basedOn w:val="Policepardfaut"/>
    <w:link w:val="Sous-titre"/>
    <w:uiPriority w:val="19"/>
    <w:rsid w:val="00CA5F5D"/>
    <w:rPr>
      <w:rFonts w:asciiTheme="majorHAnsi" w:eastAsiaTheme="majorEastAsia" w:hAnsiTheme="majorHAnsi" w:cstheme="majorBidi"/>
      <w:caps/>
      <w:color w:val="2C2C2C"/>
      <w:kern w:val="20"/>
      <w:sz w:val="56"/>
      <w:lang w:val="fr-FR"/>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ED7D31"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rsid w:val="005249CB"/>
    <w:pPr>
      <w:pBdr>
        <w:top w:val="single" w:sz="4" w:space="16" w:color="AAE648"/>
        <w:left w:val="single" w:sz="4" w:space="20" w:color="AAE648"/>
        <w:bottom w:val="single" w:sz="4" w:space="16" w:color="AAE648"/>
        <w:right w:val="single" w:sz="4" w:space="20" w:color="AAE648"/>
      </w:pBdr>
      <w:shd w:val="clear" w:color="auto" w:fill="2C2C2C"/>
      <w:spacing w:before="0" w:after="240" w:line="204" w:lineRule="auto"/>
      <w:ind w:left="432" w:right="432"/>
    </w:pPr>
    <w:rPr>
      <w:rFonts w:asciiTheme="majorHAnsi" w:eastAsiaTheme="majorEastAsia" w:hAnsiTheme="majorHAnsi" w:cstheme="majorBidi"/>
      <w:caps/>
      <w:color w:val="A6E147"/>
      <w:kern w:val="28"/>
      <w:sz w:val="72"/>
      <w14:ligatures w14:val="standardContextual"/>
    </w:rPr>
  </w:style>
  <w:style w:type="character" w:customStyle="1" w:styleId="TitreCar">
    <w:name w:val="Titre Car"/>
    <w:basedOn w:val="Policepardfaut"/>
    <w:link w:val="Titre"/>
    <w:uiPriority w:val="19"/>
    <w:rsid w:val="005249CB"/>
    <w:rPr>
      <w:rFonts w:asciiTheme="majorHAnsi" w:eastAsiaTheme="majorEastAsia" w:hAnsiTheme="majorHAnsi" w:cstheme="majorBidi"/>
      <w:caps/>
      <w:color w:val="A6E147"/>
      <w:kern w:val="28"/>
      <w:sz w:val="72"/>
      <w:shd w:val="clear" w:color="auto" w:fill="2C2C2C"/>
      <w:lang w:val="fr-FR"/>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E34C5E"/>
    <w:pPr>
      <w:tabs>
        <w:tab w:val="right" w:leader="underscore" w:pos="9214"/>
      </w:tabs>
      <w:spacing w:after="100"/>
    </w:pPr>
    <w:rPr>
      <w:noProof/>
      <w:color w:val="7F7F7F" w:themeColor="text1" w:themeTint="80"/>
      <w:sz w:val="22"/>
    </w:rPr>
  </w:style>
  <w:style w:type="paragraph" w:styleId="TM2">
    <w:name w:val="toc 2"/>
    <w:basedOn w:val="Normal"/>
    <w:next w:val="Normal"/>
    <w:autoRedefine/>
    <w:uiPriority w:val="39"/>
    <w:unhideWhenUsed/>
    <w:rsid w:val="00E34C5E"/>
    <w:pPr>
      <w:tabs>
        <w:tab w:val="right" w:leader="hyphen" w:pos="9072"/>
      </w:tabs>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5B9BD5" w:themeColor="accent1"/>
        <w:left w:val="single" w:sz="4" w:space="6" w:color="5B9BD5" w:themeColor="accent1"/>
        <w:bottom w:val="single" w:sz="4" w:space="2" w:color="5B9BD5" w:themeColor="accent1"/>
        <w:right w:val="single" w:sz="4" w:space="6" w:color="5B9BD5" w:themeColor="accent1"/>
      </w:pBdr>
      <w:shd w:val="clear" w:color="auto" w:fill="5B9BD5"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rsid w:val="006D2354"/>
    <w:pPr>
      <w:pBdr>
        <w:top w:val="single" w:sz="2" w:space="6" w:color="2C2C2C"/>
        <w:left w:val="single" w:sz="2" w:space="20" w:color="2C2C2C"/>
        <w:bottom w:val="single" w:sz="2" w:space="6" w:color="2C2C2C"/>
        <w:right w:val="single" w:sz="2" w:space="20" w:color="2C2C2C"/>
      </w:pBdr>
      <w:shd w:val="clear" w:color="auto" w:fill="2C2C2C"/>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www.tactfactory.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9A600CCDD84D6B88C9DF1F22ABE6D7"/>
        <w:category>
          <w:name w:val="Général"/>
          <w:gallery w:val="placeholder"/>
        </w:category>
        <w:types>
          <w:type w:val="bbPlcHdr"/>
        </w:types>
        <w:behaviors>
          <w:behavior w:val="content"/>
        </w:behaviors>
        <w:guid w:val="{1470945E-DB68-4795-9872-2933375C0F22}"/>
      </w:docPartPr>
      <w:docPartBody>
        <w:p w:rsidR="00675E08" w:rsidRDefault="00025998">
          <w:pPr>
            <w:pStyle w:val="BE9A600CCDD84D6B88C9DF1F22ABE6D7"/>
          </w:pPr>
          <w:r w:rsidRPr="009839A2">
            <w:rPr>
              <w:noProof/>
            </w:rPr>
            <w:t>Annual</w:t>
          </w:r>
          <w:r w:rsidRPr="009839A2">
            <w:rPr>
              <w:noProof/>
            </w:rPr>
            <w:br/>
            <w:t>Report</w:t>
          </w:r>
        </w:p>
      </w:docPartBody>
    </w:docPart>
    <w:docPart>
      <w:docPartPr>
        <w:name w:val="EC5360D5178046BDB7CBE33056B127D1"/>
        <w:category>
          <w:name w:val="Général"/>
          <w:gallery w:val="placeholder"/>
        </w:category>
        <w:types>
          <w:type w:val="bbPlcHdr"/>
        </w:types>
        <w:behaviors>
          <w:behavior w:val="content"/>
        </w:behaviors>
        <w:guid w:val="{20D051F4-A84D-466E-B2EB-CD58E3A2A806}"/>
      </w:docPartPr>
      <w:docPartBody>
        <w:p w:rsidR="00675E08" w:rsidRDefault="00025998">
          <w:pPr>
            <w:pStyle w:val="EC5360D5178046BDB7CBE33056B127D1"/>
          </w:pPr>
          <w:r w:rsidRPr="008D1AB7">
            <w:rPr>
              <w:noProof/>
            </w:rPr>
            <w:t>[</w:t>
          </w:r>
          <w:r w:rsidRPr="008D1AB7">
            <w:rPr>
              <w:i/>
              <w:iCs/>
              <w:noProof/>
              <w:color w:val="7F7F7F" w:themeColor="text1" w:themeTint="80"/>
              <w:sz w:val="28"/>
            </w:rPr>
            <w:t>Vous pouvez ajouter un extrait ou une instruction ici. Un extrait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B6"/>
    <w:rsid w:val="00025998"/>
    <w:rsid w:val="001F523F"/>
    <w:rsid w:val="00343632"/>
    <w:rsid w:val="005C4422"/>
    <w:rsid w:val="00675E08"/>
    <w:rsid w:val="006A05FF"/>
    <w:rsid w:val="0070287D"/>
    <w:rsid w:val="00703C97"/>
    <w:rsid w:val="007C5E49"/>
    <w:rsid w:val="008B5396"/>
    <w:rsid w:val="009E12B6"/>
    <w:rsid w:val="00A673D3"/>
    <w:rsid w:val="00D92324"/>
    <w:rsid w:val="00E45866"/>
    <w:rsid w:val="00E73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1A0E0FC47444C3897497209752DA27B">
    <w:name w:val="41A0E0FC47444C3897497209752DA27B"/>
  </w:style>
  <w:style w:type="paragraph" w:customStyle="1" w:styleId="474C10A5F8214E118EA4048421285E2F">
    <w:name w:val="474C10A5F8214E118EA4048421285E2F"/>
  </w:style>
  <w:style w:type="paragraph" w:customStyle="1" w:styleId="8D1BE6D2A75640E88551C8D67A0658CC">
    <w:name w:val="8D1BE6D2A75640E88551C8D67A0658CC"/>
  </w:style>
  <w:style w:type="paragraph" w:customStyle="1" w:styleId="31C0B3F906C943BCA62BD7DA03F13333">
    <w:name w:val="31C0B3F906C943BCA62BD7DA03F13333"/>
  </w:style>
  <w:style w:type="paragraph" w:customStyle="1" w:styleId="714C98A74FC74B1A81DB9FD697CC1087">
    <w:name w:val="714C98A74FC74B1A81DB9FD697CC1087"/>
  </w:style>
  <w:style w:type="paragraph" w:customStyle="1" w:styleId="2DEEBBD988A84D0E9654129B0A1E01A6">
    <w:name w:val="2DEEBBD988A84D0E9654129B0A1E01A6"/>
  </w:style>
  <w:style w:type="paragraph" w:customStyle="1" w:styleId="E563714D81944C1C9137E9E89CA7BB11">
    <w:name w:val="E563714D81944C1C9137E9E89CA7BB11"/>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3EB4059044214AA6A02D9DA0598779D1">
    <w:name w:val="3EB4059044214AA6A02D9DA0598779D1"/>
  </w:style>
  <w:style w:type="paragraph" w:customStyle="1" w:styleId="DB15586578F547B7957B5364060FE634">
    <w:name w:val="DB15586578F547B7957B5364060FE634"/>
  </w:style>
  <w:style w:type="paragraph" w:customStyle="1" w:styleId="949D789BBD634C50931890975632FF42">
    <w:name w:val="949D789BBD634C50931890975632FF42"/>
  </w:style>
  <w:style w:type="paragraph" w:customStyle="1" w:styleId="1C3642DAF5EC4A2A837AFCFAED7DD937">
    <w:name w:val="1C3642DAF5EC4A2A837AFCFAED7DD937"/>
  </w:style>
  <w:style w:type="paragraph" w:customStyle="1" w:styleId="05F3470D5EC74A10B7205914C57EB9E4">
    <w:name w:val="05F3470D5EC74A10B7205914C57EB9E4"/>
  </w:style>
  <w:style w:type="paragraph" w:customStyle="1" w:styleId="3F546DFCFCEE4B3AAF897D643BB23787">
    <w:name w:val="3F546DFCFCEE4B3AAF897D643BB23787"/>
  </w:style>
  <w:style w:type="paragraph" w:customStyle="1" w:styleId="8EC8D3EAE93543848A0A8AE856D06BFF">
    <w:name w:val="8EC8D3EAE93543848A0A8AE856D06BFF"/>
  </w:style>
  <w:style w:type="paragraph" w:customStyle="1" w:styleId="A9C5BEB14E8F4F1A91BB48CDB7FEF1EB">
    <w:name w:val="A9C5BEB14E8F4F1A91BB48CDB7FEF1EB"/>
  </w:style>
  <w:style w:type="paragraph" w:customStyle="1" w:styleId="464E2252232E42E19A838448371B3A34">
    <w:name w:val="464E2252232E42E19A838448371B3A34"/>
  </w:style>
  <w:style w:type="paragraph" w:customStyle="1" w:styleId="EA08C7AAC1374D2C95924DCFB158184C">
    <w:name w:val="EA08C7AAC1374D2C95924DCFB158184C"/>
  </w:style>
  <w:style w:type="paragraph" w:customStyle="1" w:styleId="037F4A18687C40B094F1DC24C1E0D03A">
    <w:name w:val="037F4A18687C40B094F1DC24C1E0D03A"/>
  </w:style>
  <w:style w:type="paragraph" w:customStyle="1" w:styleId="30CB226641E6460EB5AFC984EEC6751A">
    <w:name w:val="30CB226641E6460EB5AFC984EEC6751A"/>
  </w:style>
  <w:style w:type="paragraph" w:customStyle="1" w:styleId="09848C0045E9444B889178A8F68B73CC">
    <w:name w:val="09848C0045E9444B889178A8F68B73CC"/>
  </w:style>
  <w:style w:type="paragraph" w:customStyle="1" w:styleId="0527BF91C9F2498886CC98AF4EA589A5">
    <w:name w:val="0527BF91C9F2498886CC98AF4EA589A5"/>
  </w:style>
  <w:style w:type="paragraph" w:customStyle="1" w:styleId="88B4C0C7C1884B70A2BD136B8965892F">
    <w:name w:val="88B4C0C7C1884B70A2BD136B8965892F"/>
  </w:style>
  <w:style w:type="paragraph" w:customStyle="1" w:styleId="F1B94B66733940A9909A49DB8A6BE21A">
    <w:name w:val="F1B94B66733940A9909A49DB8A6BE21A"/>
  </w:style>
  <w:style w:type="paragraph" w:customStyle="1" w:styleId="B8AFF3B04C83411CA0E7188B7BDEAD85">
    <w:name w:val="B8AFF3B04C83411CA0E7188B7BDEAD85"/>
  </w:style>
  <w:style w:type="paragraph" w:customStyle="1" w:styleId="E06CE38C06904239846F5AF6A895B94F">
    <w:name w:val="E06CE38C06904239846F5AF6A895B94F"/>
  </w:style>
  <w:style w:type="paragraph" w:customStyle="1" w:styleId="9726539B2F844B35AC89AB0F744AA829">
    <w:name w:val="9726539B2F844B35AC89AB0F744AA829"/>
  </w:style>
  <w:style w:type="paragraph" w:customStyle="1" w:styleId="079684D1501547FE9C10B8C185DCFFFE">
    <w:name w:val="079684D1501547FE9C10B8C185DCFFFE"/>
  </w:style>
  <w:style w:type="paragraph" w:customStyle="1" w:styleId="0AF553F7B49542B38CB6B3772BD2A484">
    <w:name w:val="0AF553F7B49542B38CB6B3772BD2A484"/>
  </w:style>
  <w:style w:type="paragraph" w:customStyle="1" w:styleId="BE9A600CCDD84D6B88C9DF1F22ABE6D7">
    <w:name w:val="BE9A600CCDD84D6B88C9DF1F22ABE6D7"/>
  </w:style>
  <w:style w:type="paragraph" w:customStyle="1" w:styleId="922CA980BB1841B7AACBEAE39DA5C75D">
    <w:name w:val="922CA980BB1841B7AACBEAE39DA5C75D"/>
  </w:style>
  <w:style w:type="paragraph" w:customStyle="1" w:styleId="EC5360D5178046BDB7CBE33056B127D1">
    <w:name w:val="EC5360D5178046BDB7CBE33056B127D1"/>
  </w:style>
  <w:style w:type="character" w:styleId="Textedelespacerserv">
    <w:name w:val="Placeholder Text"/>
    <w:basedOn w:val="Policepardfaut"/>
    <w:uiPriority w:val="99"/>
    <w:semiHidden/>
    <w:rsid w:val="009E12B6"/>
    <w:rPr>
      <w:color w:val="808080"/>
    </w:rPr>
  </w:style>
  <w:style w:type="paragraph" w:customStyle="1" w:styleId="E0C3E925E8CC413EB256382F2B582C70">
    <w:name w:val="E0C3E925E8CC413EB256382F2B582C70"/>
    <w:rsid w:val="00675E08"/>
  </w:style>
  <w:style w:type="paragraph" w:customStyle="1" w:styleId="C3925C400AD7460B9AE2CEF4E7E36FBF">
    <w:name w:val="C3925C400AD7460B9AE2CEF4E7E36FBF"/>
    <w:rsid w:val="00675E08"/>
  </w:style>
  <w:style w:type="paragraph" w:customStyle="1" w:styleId="5DF93E17AB3A4F87A75316065D38F3E3">
    <w:name w:val="5DF93E17AB3A4F87A75316065D38F3E3"/>
    <w:rsid w:val="00675E08"/>
  </w:style>
  <w:style w:type="paragraph" w:customStyle="1" w:styleId="2657310162CE47B9A9C159BA2CD38F53">
    <w:name w:val="2657310162CE47B9A9C159BA2CD38F53"/>
    <w:rsid w:val="00675E08"/>
  </w:style>
  <w:style w:type="paragraph" w:customStyle="1" w:styleId="A2ABF8A793A64B5B962397907E700753">
    <w:name w:val="A2ABF8A793A64B5B962397907E700753"/>
    <w:rsid w:val="00675E08"/>
  </w:style>
  <w:style w:type="paragraph" w:customStyle="1" w:styleId="20C36B365D3046E99035E5DD5212CD19">
    <w:name w:val="20C36B365D3046E99035E5DD5212CD19"/>
    <w:rsid w:val="00675E08"/>
  </w:style>
  <w:style w:type="paragraph" w:customStyle="1" w:styleId="11038173F4454C439036865C5270A4C1">
    <w:name w:val="11038173F4454C439036865C5270A4C1"/>
    <w:rsid w:val="00675E08"/>
  </w:style>
  <w:style w:type="paragraph" w:customStyle="1" w:styleId="3F750DD82D6340068AFD60BB3B781A9C">
    <w:name w:val="3F750DD82D6340068AFD60BB3B781A9C"/>
    <w:rsid w:val="00675E08"/>
  </w:style>
  <w:style w:type="paragraph" w:customStyle="1" w:styleId="F47084B8F54D42629AB17AE854D691F0">
    <w:name w:val="F47084B8F54D42629AB17AE854D691F0"/>
    <w:rsid w:val="00675E08"/>
  </w:style>
  <w:style w:type="paragraph" w:customStyle="1" w:styleId="F310F71776EE4D8EB75223C76B852E16">
    <w:name w:val="F310F71776EE4D8EB75223C76B852E16"/>
    <w:rsid w:val="00675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PublishDate>
  <Abstract>Ce présent document exprime les besoins de la société TACTfactory pour la conception et le développement d’une solution mobile à destination de ses formateurs et de leurs apprentis.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68B39D0-027D-4A5A-BDEA-8959B40B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36</TotalTime>
  <Pages>11</Pages>
  <Words>1866</Words>
  <Characters>10265</Characters>
  <Application>Microsoft Office Word</Application>
  <DocSecurity>0</DocSecurity>
  <Lines>85</Lines>
  <Paragraphs>24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qcm</vt:lpstr>
      <vt:lpstr>Rapport
annuel</vt:lpstr>
      <vt:lpstr>Rapport 
annuel</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qcm</dc:title>
  <dc:subject/>
  <dc:creator>Antoine Trouvé</dc:creator>
  <cp:keywords/>
  <dc:description/>
  <cp:lastModifiedBy>Antoine Trouvé</cp:lastModifiedBy>
  <cp:revision>19</cp:revision>
  <cp:lastPrinted>2016-01-27T09:36:00Z</cp:lastPrinted>
  <dcterms:created xsi:type="dcterms:W3CDTF">2015-12-01T14:28:00Z</dcterms:created>
  <dcterms:modified xsi:type="dcterms:W3CDTF">2016-01-27T09:37:00Z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